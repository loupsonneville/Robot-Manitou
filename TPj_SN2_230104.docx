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544"/>
        <w:gridCol w:w="4111"/>
      </w:tblGrid>
      <w:tr w:rsidR="009B7F00" w14:paraId="128585F4" w14:textId="77777777" w:rsidTr="009B7F00">
        <w:trPr>
          <w:cantSplit/>
          <w:trHeight w:val="2391"/>
        </w:trPr>
        <w:tc>
          <w:tcPr>
            <w:tcW w:w="2977" w:type="dxa"/>
            <w:vAlign w:val="center"/>
          </w:tcPr>
          <w:p w14:paraId="45E0E1EF" w14:textId="3AF4B708" w:rsidR="00BB6ECE" w:rsidRPr="00BB6ECE" w:rsidRDefault="00964E4E" w:rsidP="00BB6ECE">
            <w:pPr>
              <w:pStyle w:val="TOCHeading"/>
              <w:numPr>
                <w:ilvl w:val="0"/>
                <w:numId w:val="0"/>
              </w:numPr>
              <w:spacing w:before="0" w:line="240" w:lineRule="auto"/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E62</w:t>
            </w:r>
          </w:p>
          <w:p w14:paraId="397C96FF" w14:textId="77777777" w:rsidR="00BB6ECE" w:rsidRPr="001C0D3A" w:rsidRDefault="00BB6ECE" w:rsidP="00BB6ECE">
            <w:pPr>
              <w:rPr>
                <w:szCs w:val="20"/>
              </w:rPr>
            </w:pPr>
          </w:p>
          <w:p w14:paraId="4215FBBC" w14:textId="17004857" w:rsidR="009B7F00" w:rsidRPr="001C0D3A" w:rsidRDefault="006C45DD" w:rsidP="00BB6ECE">
            <w:pPr>
              <w:ind w:firstLine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Projet Technique</w:t>
            </w:r>
          </w:p>
        </w:tc>
        <w:tc>
          <w:tcPr>
            <w:tcW w:w="3544" w:type="dxa"/>
            <w:vAlign w:val="center"/>
          </w:tcPr>
          <w:p w14:paraId="60674312" w14:textId="77777777" w:rsidR="00A76EDF" w:rsidRDefault="00A76EDF" w:rsidP="009B7F00">
            <w:pPr>
              <w:ind w:firstLine="0"/>
              <w:jc w:val="center"/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</w:pPr>
            <w:r w:rsidRPr="002F21D3"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  <w:t>T</w:t>
            </w:r>
            <w:r w:rsidR="002F21D3" w:rsidRPr="002F21D3"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  <w:t xml:space="preserve">ravaux </w:t>
            </w:r>
            <w:r w:rsidRPr="002F21D3"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  <w:t>P</w:t>
            </w:r>
            <w:r w:rsidR="002F21D3" w:rsidRPr="002F21D3"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  <w:t>ratiques</w:t>
            </w:r>
            <w:r w:rsidRPr="002F21D3"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  <w:t xml:space="preserve"> : </w:t>
            </w:r>
          </w:p>
          <w:p w14:paraId="7484F954" w14:textId="77777777" w:rsidR="002F21D3" w:rsidRPr="002F21D3" w:rsidRDefault="002F21D3" w:rsidP="009B7F00">
            <w:pPr>
              <w:ind w:firstLine="0"/>
              <w:jc w:val="center"/>
              <w:rPr>
                <w:rFonts w:ascii="Bookman Old Style" w:hAnsi="Bookman Old Style"/>
                <w:bCs/>
                <w:smallCaps/>
                <w:sz w:val="28"/>
                <w:szCs w:val="28"/>
                <w:u w:val="single"/>
              </w:rPr>
            </w:pPr>
          </w:p>
          <w:p w14:paraId="5C66296A" w14:textId="77777777" w:rsidR="00E71642" w:rsidRDefault="00F90C7F" w:rsidP="009B7F00">
            <w:pPr>
              <w:ind w:firstLine="0"/>
              <w:jc w:val="center"/>
              <w:rPr>
                <w:rFonts w:ascii="Bookman Old Style" w:hAnsi="Bookman Old Style"/>
                <w:b/>
                <w:bCs/>
                <w:smallCaps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bCs/>
                <w:smallCaps/>
                <w:sz w:val="36"/>
                <w:szCs w:val="36"/>
              </w:rPr>
              <w:t>Projet</w:t>
            </w:r>
            <w:r w:rsidR="00DD60A8">
              <w:rPr>
                <w:rFonts w:ascii="Bookman Old Style" w:hAnsi="Bookman Old Style"/>
                <w:b/>
                <w:bCs/>
                <w:smallCaps/>
                <w:sz w:val="36"/>
                <w:szCs w:val="36"/>
              </w:rPr>
              <w:t xml:space="preserve"> </w:t>
            </w:r>
          </w:p>
          <w:p w14:paraId="2C5E0C05" w14:textId="3013CB82" w:rsidR="009B7F00" w:rsidRPr="00503AB2" w:rsidRDefault="00E71642" w:rsidP="009B7F00">
            <w:pPr>
              <w:ind w:firstLine="0"/>
              <w:jc w:val="center"/>
              <w:rPr>
                <w:rFonts w:ascii="Bookman Old Style" w:hAnsi="Bookman Old Style"/>
                <w:b/>
                <w:bCs/>
                <w:smallCaps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bCs/>
                <w:smallCaps/>
                <w:sz w:val="36"/>
                <w:szCs w:val="36"/>
              </w:rPr>
              <w:t>fin d’étude</w:t>
            </w:r>
          </w:p>
          <w:p w14:paraId="2EFFE313" w14:textId="77777777" w:rsidR="009B7F00" w:rsidRDefault="009B7F00" w:rsidP="009B7F00">
            <w:pPr>
              <w:jc w:val="center"/>
            </w:pPr>
          </w:p>
          <w:p w14:paraId="29B71FC7" w14:textId="467939DC" w:rsidR="002F21D3" w:rsidRDefault="002F21D3" w:rsidP="002F21D3">
            <w:pPr>
              <w:ind w:firstLine="0"/>
              <w:jc w:val="center"/>
            </w:pPr>
            <w:r>
              <w:t xml:space="preserve">Durée : </w:t>
            </w:r>
            <w:r w:rsidR="0094122F">
              <w:rPr>
                <w:b/>
                <w:bCs/>
              </w:rPr>
              <w:t>200</w:t>
            </w:r>
            <w:r w:rsidR="00964E4E">
              <w:rPr>
                <w:b/>
                <w:bCs/>
              </w:rPr>
              <w:t xml:space="preserve"> </w:t>
            </w:r>
            <w:r w:rsidRPr="00E92987">
              <w:rPr>
                <w:b/>
                <w:bCs/>
              </w:rPr>
              <w:t>h</w:t>
            </w:r>
          </w:p>
        </w:tc>
        <w:tc>
          <w:tcPr>
            <w:tcW w:w="4111" w:type="dxa"/>
            <w:vAlign w:val="center"/>
          </w:tcPr>
          <w:p w14:paraId="714AE0E5" w14:textId="7D4788EB" w:rsidR="009B7F00" w:rsidRPr="00A521C4" w:rsidRDefault="00964E4E" w:rsidP="009B7F00">
            <w:pPr>
              <w:pStyle w:val="Heading9"/>
              <w:spacing w:after="40"/>
              <w:ind w:firstLine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  <w:u w:val="single"/>
              </w:rPr>
              <w:t>Désignation du Projet</w:t>
            </w:r>
            <w:r w:rsidR="009B7F00" w:rsidRPr="00A521C4">
              <w:rPr>
                <w:rFonts w:ascii="Bookman Old Style" w:hAnsi="Bookman Old Style"/>
                <w:sz w:val="24"/>
                <w:u w:val="single"/>
              </w:rPr>
              <w:t> </w:t>
            </w:r>
            <w:r w:rsidR="009B7F00" w:rsidRPr="00A521C4">
              <w:rPr>
                <w:rFonts w:ascii="Bookman Old Style" w:hAnsi="Bookman Old Style"/>
                <w:sz w:val="24"/>
              </w:rPr>
              <w:t>:</w:t>
            </w:r>
          </w:p>
          <w:p w14:paraId="60A29598" w14:textId="63A0E865" w:rsidR="009B7F00" w:rsidRPr="00A521C4" w:rsidRDefault="009B7F00" w:rsidP="009B7F00">
            <w:pPr>
              <w:spacing w:after="40"/>
              <w:ind w:firstLine="0"/>
              <w:rPr>
                <w:rFonts w:ascii="Bookman Old Style" w:hAnsi="Bookman Old Style"/>
              </w:rPr>
            </w:pPr>
          </w:p>
          <w:p w14:paraId="5851D158" w14:textId="2F0055B1" w:rsidR="009B7F00" w:rsidRPr="00A521C4" w:rsidRDefault="00964E4E" w:rsidP="009B7F00">
            <w:pPr>
              <w:spacing w:after="40"/>
              <w:ind w:firstLine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22EA9B8" wp14:editId="246C061E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102235</wp:posOffset>
                      </wp:positionV>
                      <wp:extent cx="2350135" cy="0"/>
                      <wp:effectExtent l="0" t="0" r="0" b="0"/>
                      <wp:wrapNone/>
                      <wp:docPr id="22" name="Line 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501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1033D7" id="Line 72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8.05pt" to="191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">
                      <v:stroke dashstyle="1 1"/>
                    </v:line>
                  </w:pict>
                </mc:Fallback>
              </mc:AlternateContent>
            </w:r>
          </w:p>
          <w:p w14:paraId="1EC1A23B" w14:textId="69156739" w:rsidR="0094574F" w:rsidRPr="00A521C4" w:rsidRDefault="00964E4E" w:rsidP="0094574F">
            <w:pPr>
              <w:pStyle w:val="Heading9"/>
              <w:spacing w:after="40"/>
              <w:ind w:firstLine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  <w:u w:val="single"/>
              </w:rPr>
              <w:t>Classe</w:t>
            </w:r>
            <w:r w:rsidR="0094574F" w:rsidRPr="00A521C4">
              <w:rPr>
                <w:rFonts w:ascii="Bookman Old Style" w:hAnsi="Bookman Old Style"/>
                <w:sz w:val="24"/>
                <w:u w:val="single"/>
              </w:rPr>
              <w:t> </w:t>
            </w:r>
            <w:r w:rsidR="0094574F" w:rsidRPr="00A521C4"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r w:rsidRPr="00964E4E">
              <w:rPr>
                <w:rFonts w:ascii="Bookman Old Style" w:hAnsi="Bookman Old Style"/>
                <w:b/>
                <w:bCs/>
                <w:sz w:val="24"/>
              </w:rPr>
              <w:t>BTS SN2 IR</w:t>
            </w:r>
          </w:p>
          <w:p w14:paraId="0579643D" w14:textId="4B1F6A5B" w:rsidR="0094574F" w:rsidRPr="00A521C4" w:rsidRDefault="0094574F" w:rsidP="0094574F">
            <w:pPr>
              <w:spacing w:after="40"/>
              <w:ind w:firstLine="0"/>
              <w:rPr>
                <w:rFonts w:ascii="Bookman Old Style" w:hAnsi="Bookman Old Style"/>
              </w:rPr>
            </w:pPr>
          </w:p>
          <w:p w14:paraId="13CF4B39" w14:textId="332C5302" w:rsidR="00EA37F3" w:rsidRDefault="00964E4E" w:rsidP="0094574F">
            <w:pPr>
              <w:spacing w:after="40"/>
              <w:ind w:firstLine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80213CD" wp14:editId="7A01718F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205105</wp:posOffset>
                      </wp:positionV>
                      <wp:extent cx="1717040" cy="0"/>
                      <wp:effectExtent l="0" t="0" r="0" b="0"/>
                      <wp:wrapNone/>
                      <wp:docPr id="2" name="Line 7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170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4E6F8" id="Line 72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1pt,16.15pt" to="191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">
                      <v:stroke dashstyle="1 1"/>
                    </v:line>
                  </w:pict>
                </mc:Fallback>
              </mc:AlternateContent>
            </w:r>
            <w:r>
              <w:rPr>
                <w:rFonts w:ascii="Bookman Old Style" w:hAnsi="Bookman Old Style"/>
                <w:sz w:val="24"/>
                <w:u w:val="single"/>
              </w:rPr>
              <w:t>Date</w:t>
            </w:r>
            <w:r w:rsidRPr="00A521C4">
              <w:rPr>
                <w:rFonts w:ascii="Bookman Old Style" w:hAnsi="Bookman Old Style"/>
                <w:sz w:val="24"/>
                <w:u w:val="single"/>
              </w:rPr>
              <w:t> </w:t>
            </w:r>
            <w:r w:rsidRPr="00A521C4">
              <w:rPr>
                <w:rFonts w:ascii="Bookman Old Style" w:hAnsi="Bookman Old Style"/>
                <w:sz w:val="24"/>
              </w:rPr>
              <w:t>:</w:t>
            </w:r>
          </w:p>
        </w:tc>
      </w:tr>
    </w:tbl>
    <w:p w14:paraId="2770969E" w14:textId="77777777" w:rsidR="0097370C" w:rsidRDefault="0097370C">
      <w:pPr>
        <w:tabs>
          <w:tab w:val="left" w:pos="567"/>
        </w:tabs>
        <w:ind w:firstLine="0"/>
        <w:rPr>
          <w:rFonts w:cs="Arial"/>
          <w:b/>
          <w:sz w:val="16"/>
          <w:szCs w:val="28"/>
        </w:rPr>
      </w:pPr>
    </w:p>
    <w:tbl>
      <w:tblPr>
        <w:tblpPr w:leftFromText="141" w:rightFromText="141" w:vertAnchor="text" w:horzAnchor="margin" w:tblpY="61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6536"/>
        <w:gridCol w:w="2338"/>
      </w:tblGrid>
      <w:tr w:rsidR="00E92987" w:rsidRPr="00B97FC8" w14:paraId="218FD93E" w14:textId="77777777" w:rsidTr="00626BA9">
        <w:tc>
          <w:tcPr>
            <w:tcW w:w="1686" w:type="dxa"/>
            <w:shd w:val="clear" w:color="auto" w:fill="D9D9D9" w:themeFill="background1" w:themeFillShade="D9"/>
          </w:tcPr>
          <w:p w14:paraId="36B165AC" w14:textId="74C0F118" w:rsidR="00E92987" w:rsidRDefault="00E92987" w:rsidP="00143FAD">
            <w:pPr>
              <w:spacing w:line="240" w:lineRule="auto"/>
              <w:ind w:firstLine="0"/>
              <w:jc w:val="both"/>
              <w:rPr>
                <w:rFonts w:ascii="Bookman Old Style" w:hAnsi="Bookman Old Style" w:cs="Helvetica"/>
                <w:color w:val="000000"/>
                <w:szCs w:val="20"/>
              </w:rPr>
            </w:pPr>
            <w:r w:rsidRPr="00B97FC8">
              <w:rPr>
                <w:rFonts w:ascii="Bookman Old Style" w:hAnsi="Bookman Old Style"/>
                <w:b/>
                <w:szCs w:val="20"/>
              </w:rPr>
              <w:t>Objectif :</w:t>
            </w:r>
            <w:r w:rsidRPr="00B97FC8">
              <w:rPr>
                <w:rFonts w:ascii="Bookman Old Style" w:hAnsi="Bookman Old Style"/>
                <w:b/>
                <w:bCs/>
                <w:szCs w:val="20"/>
              </w:rPr>
              <w:t xml:space="preserve"> </w:t>
            </w:r>
          </w:p>
        </w:tc>
        <w:tc>
          <w:tcPr>
            <w:tcW w:w="8874" w:type="dxa"/>
            <w:gridSpan w:val="2"/>
          </w:tcPr>
          <w:p w14:paraId="3EE9A103" w14:textId="77777777" w:rsidR="00E92987" w:rsidRDefault="00E71642" w:rsidP="00143FAD">
            <w:pPr>
              <w:spacing w:line="240" w:lineRule="auto"/>
              <w:ind w:firstLine="0"/>
              <w:jc w:val="both"/>
              <w:rPr>
                <w:rFonts w:ascii="Bookman Old Style" w:hAnsi="Bookman Old Style" w:cs="Helvetica"/>
                <w:b/>
                <w:bCs/>
                <w:color w:val="000000"/>
                <w:szCs w:val="20"/>
              </w:rPr>
            </w:pPr>
            <w:r>
              <w:rPr>
                <w:rFonts w:ascii="Bookman Old Style" w:hAnsi="Bookman Old Style"/>
                <w:b/>
                <w:bCs/>
                <w:szCs w:val="20"/>
              </w:rPr>
              <w:t>Réaliser un projet fin d’étude</w:t>
            </w:r>
            <w:r w:rsidR="006C45DD">
              <w:rPr>
                <w:rFonts w:ascii="Bookman Old Style" w:hAnsi="Bookman Old Style"/>
                <w:b/>
                <w:bCs/>
                <w:szCs w:val="20"/>
              </w:rPr>
              <w:t>,</w:t>
            </w:r>
            <w:r>
              <w:rPr>
                <w:rFonts w:ascii="Bookman Old Style" w:hAnsi="Bookman Old Style"/>
                <w:b/>
                <w:bCs/>
                <w:szCs w:val="20"/>
              </w:rPr>
              <w:t xml:space="preserve"> par équipe</w:t>
            </w:r>
            <w:r w:rsidR="006C45DD">
              <w:rPr>
                <w:rFonts w:ascii="Bookman Old Style" w:hAnsi="Bookman Old Style"/>
                <w:b/>
                <w:bCs/>
                <w:szCs w:val="20"/>
              </w:rPr>
              <w:t>,</w:t>
            </w:r>
            <w:r>
              <w:rPr>
                <w:rFonts w:ascii="Bookman Old Style" w:hAnsi="Bookman Old Style"/>
                <w:b/>
                <w:bCs/>
                <w:szCs w:val="20"/>
              </w:rPr>
              <w:t xml:space="preserve"> sur un système numérique</w:t>
            </w:r>
            <w:r w:rsidR="00E92987" w:rsidRPr="007D3461">
              <w:rPr>
                <w:rFonts w:ascii="Bookman Old Style" w:hAnsi="Bookman Old Style" w:cs="Helvetica"/>
                <w:b/>
                <w:bCs/>
                <w:color w:val="000000"/>
                <w:szCs w:val="20"/>
              </w:rPr>
              <w:t>.</w:t>
            </w:r>
          </w:p>
          <w:p w14:paraId="60330D3D" w14:textId="35094004" w:rsidR="006C45DD" w:rsidRPr="007D3461" w:rsidRDefault="006C45DD" w:rsidP="00143FAD">
            <w:pPr>
              <w:spacing w:line="240" w:lineRule="auto"/>
              <w:ind w:firstLine="0"/>
              <w:jc w:val="both"/>
              <w:rPr>
                <w:rFonts w:ascii="Bookman Old Style" w:hAnsi="Bookman Old Style"/>
                <w:b/>
                <w:bCs/>
                <w:sz w:val="18"/>
                <w:szCs w:val="18"/>
              </w:rPr>
            </w:pPr>
          </w:p>
        </w:tc>
      </w:tr>
      <w:tr w:rsidR="007D3461" w:rsidRPr="00B97FC8" w14:paraId="316995D0" w14:textId="77777777" w:rsidTr="00626BA9">
        <w:trPr>
          <w:cantSplit/>
        </w:trPr>
        <w:tc>
          <w:tcPr>
            <w:tcW w:w="1686" w:type="dxa"/>
            <w:shd w:val="clear" w:color="auto" w:fill="D9D9D9" w:themeFill="background1" w:themeFillShade="D9"/>
            <w:vAlign w:val="center"/>
          </w:tcPr>
          <w:p w14:paraId="68AB1508" w14:textId="4D851C16" w:rsidR="007D3461" w:rsidRPr="00B97FC8" w:rsidRDefault="007D3461" w:rsidP="007972EA">
            <w:pPr>
              <w:spacing w:line="240" w:lineRule="auto"/>
              <w:ind w:firstLine="0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Activité(s) : </w:t>
            </w:r>
          </w:p>
        </w:tc>
        <w:tc>
          <w:tcPr>
            <w:tcW w:w="8874" w:type="dxa"/>
            <w:gridSpan w:val="2"/>
            <w:vAlign w:val="center"/>
          </w:tcPr>
          <w:p w14:paraId="6588C470" w14:textId="77777777" w:rsidR="007D3461" w:rsidRDefault="007D3461" w:rsidP="007D3461">
            <w:pPr>
              <w:spacing w:line="240" w:lineRule="auto"/>
              <w:ind w:firstLine="0"/>
              <w:rPr>
                <w:rFonts w:ascii="Bookman Old Style" w:hAnsi="Bookman Old Style"/>
                <w:color w:val="000000"/>
                <w:szCs w:val="20"/>
              </w:rPr>
            </w:pPr>
            <w:r>
              <w:rPr>
                <w:rFonts w:ascii="Bookman Old Style" w:hAnsi="Bookman Old Style"/>
                <w:color w:val="000000"/>
                <w:szCs w:val="20"/>
              </w:rPr>
              <w:t>Réaliser, mettre en œuvre et valider une solution</w:t>
            </w:r>
          </w:p>
          <w:p w14:paraId="0652CC05" w14:textId="23D2B57A" w:rsidR="006C45DD" w:rsidRPr="000348D4" w:rsidRDefault="006C45DD" w:rsidP="007D3461">
            <w:pPr>
              <w:spacing w:line="240" w:lineRule="auto"/>
              <w:ind w:firstLine="0"/>
              <w:rPr>
                <w:rFonts w:ascii="Bookman Old Style" w:hAnsi="Bookman Old Style"/>
                <w:bCs/>
                <w:szCs w:val="20"/>
              </w:rPr>
            </w:pPr>
          </w:p>
        </w:tc>
      </w:tr>
      <w:tr w:rsidR="00626BA9" w:rsidRPr="00B97FC8" w14:paraId="0B64F385" w14:textId="77777777" w:rsidTr="00626BA9">
        <w:tc>
          <w:tcPr>
            <w:tcW w:w="10560" w:type="dxa"/>
            <w:gridSpan w:val="3"/>
          </w:tcPr>
          <w:p w14:paraId="736D7FE7" w14:textId="77777777" w:rsidR="00626BA9" w:rsidRDefault="00626BA9" w:rsidP="00626BA9">
            <w:pPr>
              <w:spacing w:line="240" w:lineRule="auto"/>
              <w:ind w:firstLine="0"/>
              <w:jc w:val="both"/>
              <w:rPr>
                <w:rFonts w:ascii="Bookman Old Style" w:hAnsi="Bookman Old Style"/>
                <w:b/>
                <w:sz w:val="18"/>
                <w:szCs w:val="18"/>
              </w:rPr>
            </w:pPr>
            <w:r w:rsidRPr="00B97FC8">
              <w:rPr>
                <w:rFonts w:ascii="Bookman Old Style" w:hAnsi="Bookman Old Style"/>
                <w:b/>
                <w:sz w:val="18"/>
                <w:szCs w:val="18"/>
                <w:u w:val="single"/>
              </w:rPr>
              <w:t>On donne</w:t>
            </w:r>
            <w:r w:rsidRPr="00B97FC8">
              <w:rPr>
                <w:rFonts w:ascii="Bookman Old Style" w:hAnsi="Bookman Old Style"/>
                <w:b/>
                <w:sz w:val="18"/>
                <w:szCs w:val="18"/>
              </w:rPr>
              <w:t xml:space="preserve"> :</w:t>
            </w:r>
          </w:p>
          <w:tbl>
            <w:tblPr>
              <w:tblW w:w="9072" w:type="dxa"/>
              <w:tblLayout w:type="fixed"/>
              <w:tblLook w:val="01E0" w:firstRow="1" w:lastRow="1" w:firstColumn="1" w:lastColumn="1" w:noHBand="0" w:noVBand="0"/>
            </w:tblPr>
            <w:tblGrid>
              <w:gridCol w:w="9072"/>
            </w:tblGrid>
            <w:tr w:rsidR="00626BA9" w:rsidRPr="00B97FC8" w14:paraId="58B24E36" w14:textId="77777777" w:rsidTr="005D232D">
              <w:trPr>
                <w:trHeight w:val="791"/>
              </w:trPr>
              <w:tc>
                <w:tcPr>
                  <w:tcW w:w="9072" w:type="dxa"/>
                </w:tcPr>
                <w:p w14:paraId="06FEF422" w14:textId="00895F00" w:rsidR="00626BA9" w:rsidRDefault="00626BA9" w:rsidP="00711F76">
                  <w:pPr>
                    <w:pStyle w:val="ListParagraph"/>
                    <w:framePr w:hSpace="141" w:wrap="around" w:vAnchor="text" w:hAnchor="margin" w:y="61"/>
                    <w:numPr>
                      <w:ilvl w:val="0"/>
                      <w:numId w:val="19"/>
                    </w:numPr>
                    <w:tabs>
                      <w:tab w:val="left" w:pos="284"/>
                    </w:tabs>
                    <w:spacing w:line="240" w:lineRule="auto"/>
                    <w:jc w:val="both"/>
                    <w:rPr>
                      <w:rFonts w:ascii="Bookman Old Style" w:hAnsi="Bookman Old Style" w:cs="Arial"/>
                      <w:szCs w:val="20"/>
                    </w:rPr>
                  </w:pPr>
                  <w:r>
                    <w:rPr>
                      <w:rFonts w:ascii="Bookman Old Style" w:hAnsi="Bookman Old Style" w:cs="Arial"/>
                      <w:szCs w:val="20"/>
                    </w:rPr>
                    <w:t>1 PC de développement</w:t>
                  </w:r>
                </w:p>
                <w:p w14:paraId="250221C5" w14:textId="33896B7C" w:rsidR="00626BA9" w:rsidRDefault="00626BA9" w:rsidP="00711F76">
                  <w:pPr>
                    <w:pStyle w:val="ListParagraph"/>
                    <w:framePr w:hSpace="141" w:wrap="around" w:vAnchor="text" w:hAnchor="margin" w:y="61"/>
                    <w:numPr>
                      <w:ilvl w:val="0"/>
                      <w:numId w:val="19"/>
                    </w:numPr>
                    <w:tabs>
                      <w:tab w:val="left" w:pos="284"/>
                    </w:tabs>
                    <w:spacing w:line="240" w:lineRule="auto"/>
                    <w:jc w:val="both"/>
                    <w:rPr>
                      <w:rFonts w:ascii="Bookman Old Style" w:hAnsi="Bookman Old Style" w:cs="Arial"/>
                      <w:szCs w:val="20"/>
                    </w:rPr>
                  </w:pPr>
                  <w:r>
                    <w:rPr>
                      <w:rFonts w:ascii="Bookman Old Style" w:hAnsi="Bookman Old Style" w:cs="Arial"/>
                      <w:szCs w:val="20"/>
                    </w:rPr>
                    <w:t xml:space="preserve">Maquette </w:t>
                  </w:r>
                </w:p>
                <w:p w14:paraId="119CD0CC" w14:textId="05244CC6" w:rsidR="00626BA9" w:rsidRPr="005D232D" w:rsidRDefault="00626BA9" w:rsidP="00711F76">
                  <w:pPr>
                    <w:pStyle w:val="ListParagraph"/>
                    <w:framePr w:hSpace="141" w:wrap="around" w:vAnchor="text" w:hAnchor="margin" w:y="61"/>
                    <w:numPr>
                      <w:ilvl w:val="0"/>
                      <w:numId w:val="19"/>
                    </w:numPr>
                    <w:tabs>
                      <w:tab w:val="left" w:pos="284"/>
                    </w:tabs>
                    <w:spacing w:line="240" w:lineRule="auto"/>
                    <w:jc w:val="both"/>
                    <w:rPr>
                      <w:rFonts w:ascii="Bookman Old Style" w:hAnsi="Bookman Old Style" w:cs="Arial"/>
                      <w:szCs w:val="20"/>
                    </w:rPr>
                  </w:pPr>
                  <w:r>
                    <w:rPr>
                      <w:rFonts w:ascii="Bookman Old Style" w:hAnsi="Bookman Old Style" w:cs="Arial"/>
                      <w:szCs w:val="20"/>
                    </w:rPr>
                    <w:t>Documentation : Rapport Etudiant, tutoriels, …</w:t>
                  </w:r>
                </w:p>
                <w:p w14:paraId="7DE86D34" w14:textId="77777777" w:rsidR="00626BA9" w:rsidRPr="00B97FC8" w:rsidRDefault="00626BA9" w:rsidP="00711F76">
                  <w:pPr>
                    <w:framePr w:hSpace="141" w:wrap="around" w:vAnchor="text" w:hAnchor="margin" w:y="61"/>
                    <w:spacing w:after="120" w:line="240" w:lineRule="auto"/>
                    <w:jc w:val="both"/>
                    <w:rPr>
                      <w:rFonts w:ascii="Bookman Old Style" w:hAnsi="Bookman Old Style"/>
                      <w:sz w:val="18"/>
                      <w:szCs w:val="18"/>
                    </w:rPr>
                  </w:pPr>
                </w:p>
              </w:tc>
            </w:tr>
          </w:tbl>
          <w:p w14:paraId="4B6F643A" w14:textId="77777777" w:rsidR="00626BA9" w:rsidRPr="00B97FC8" w:rsidRDefault="00626BA9" w:rsidP="00626BA9">
            <w:pPr>
              <w:spacing w:line="240" w:lineRule="auto"/>
              <w:ind w:firstLine="0"/>
              <w:jc w:val="both"/>
              <w:rPr>
                <w:rFonts w:ascii="Bookman Old Style" w:hAnsi="Bookman Old Style"/>
                <w:bCs/>
                <w:sz w:val="18"/>
                <w:szCs w:val="18"/>
              </w:rPr>
            </w:pPr>
          </w:p>
        </w:tc>
      </w:tr>
      <w:tr w:rsidR="00626BA9" w:rsidRPr="00B97FC8" w14:paraId="70218779" w14:textId="77777777" w:rsidTr="00626BA9">
        <w:tc>
          <w:tcPr>
            <w:tcW w:w="10560" w:type="dxa"/>
            <w:gridSpan w:val="3"/>
          </w:tcPr>
          <w:p w14:paraId="3ADEDEC1" w14:textId="77777777" w:rsidR="00626BA9" w:rsidRDefault="00626BA9" w:rsidP="00626BA9">
            <w:pPr>
              <w:spacing w:line="240" w:lineRule="auto"/>
              <w:ind w:firstLine="0"/>
              <w:rPr>
                <w:rFonts w:ascii="Bookman Old Style" w:hAnsi="Bookman Old Style"/>
                <w:b/>
                <w:sz w:val="18"/>
                <w:szCs w:val="18"/>
              </w:rPr>
            </w:pPr>
            <w:r w:rsidRPr="00F02060">
              <w:rPr>
                <w:rFonts w:ascii="Bookman Old Style" w:hAnsi="Bookman Old Style"/>
                <w:b/>
                <w:sz w:val="18"/>
                <w:szCs w:val="18"/>
                <w:u w:val="single"/>
              </w:rPr>
              <w:t>Pré Requis</w:t>
            </w:r>
            <w:r w:rsidRPr="00B97FC8">
              <w:rPr>
                <w:rFonts w:ascii="Bookman Old Style" w:hAnsi="Bookman Old Style"/>
                <w:b/>
                <w:sz w:val="18"/>
                <w:szCs w:val="18"/>
              </w:rPr>
              <w:t> :</w:t>
            </w:r>
          </w:p>
          <w:p w14:paraId="0E50C5EA" w14:textId="70F389D6" w:rsidR="00626BA9" w:rsidRDefault="00626BA9" w:rsidP="00626BA9">
            <w:pPr>
              <w:numPr>
                <w:ilvl w:val="0"/>
                <w:numId w:val="19"/>
              </w:numPr>
              <w:spacing w:line="240" w:lineRule="auto"/>
              <w:ind w:left="714" w:hanging="357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Langages informatique</w:t>
            </w:r>
            <w:r w:rsidR="007D3461">
              <w:rPr>
                <w:rFonts w:ascii="Bookman Old Style" w:hAnsi="Bookman Old Style"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sz w:val="18"/>
                <w:szCs w:val="18"/>
              </w:rPr>
              <w:t>, Réseaux, Gestion de projet (Gantt, git, teams, …)</w:t>
            </w:r>
          </w:p>
          <w:p w14:paraId="6EA94DFB" w14:textId="77777777" w:rsidR="00626BA9" w:rsidRPr="00B97FC8" w:rsidRDefault="00626BA9" w:rsidP="00626BA9">
            <w:pPr>
              <w:spacing w:line="240" w:lineRule="auto"/>
              <w:ind w:left="714" w:firstLine="0"/>
              <w:rPr>
                <w:rFonts w:ascii="Bookman Old Style" w:hAnsi="Bookman Old Style"/>
                <w:b/>
                <w:sz w:val="18"/>
                <w:szCs w:val="18"/>
              </w:rPr>
            </w:pPr>
          </w:p>
        </w:tc>
      </w:tr>
      <w:tr w:rsidR="00626BA9" w:rsidRPr="00B97FC8" w14:paraId="3BB0023A" w14:textId="77777777" w:rsidTr="00626BA9">
        <w:trPr>
          <w:trHeight w:val="576"/>
        </w:trPr>
        <w:tc>
          <w:tcPr>
            <w:tcW w:w="8222" w:type="dxa"/>
            <w:gridSpan w:val="2"/>
            <w:vAlign w:val="center"/>
          </w:tcPr>
          <w:p w14:paraId="1AFE80ED" w14:textId="77777777" w:rsidR="00626BA9" w:rsidRPr="00B97FC8" w:rsidRDefault="00626BA9" w:rsidP="00626BA9">
            <w:pPr>
              <w:spacing w:line="240" w:lineRule="auto"/>
              <w:ind w:firstLine="0"/>
              <w:jc w:val="right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Note /20</w:t>
            </w:r>
          </w:p>
        </w:tc>
        <w:tc>
          <w:tcPr>
            <w:tcW w:w="2338" w:type="dxa"/>
          </w:tcPr>
          <w:p w14:paraId="30A4C1EA" w14:textId="77777777" w:rsidR="00626BA9" w:rsidRPr="00B97FC8" w:rsidRDefault="00626BA9" w:rsidP="00626BA9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</w:tr>
    </w:tbl>
    <w:p w14:paraId="0C11061B" w14:textId="36F4ED7F" w:rsidR="00E83D8B" w:rsidRDefault="00E83D8B">
      <w:pPr>
        <w:spacing w:line="240" w:lineRule="auto"/>
        <w:ind w:firstLine="0"/>
        <w:rPr>
          <w:rFonts w:ascii="Bookman Old Style" w:hAnsi="Bookman Old Style" w:cs="Arial"/>
          <w:b/>
          <w:sz w:val="22"/>
          <w:u w:val="single"/>
        </w:rPr>
      </w:pPr>
    </w:p>
    <w:p w14:paraId="6D47F714" w14:textId="588238A1" w:rsidR="00343101" w:rsidRDefault="00343101">
      <w:pPr>
        <w:spacing w:line="240" w:lineRule="auto"/>
        <w:ind w:firstLine="0"/>
        <w:rPr>
          <w:rFonts w:ascii="Bookman Old Style" w:hAnsi="Bookman Old Style" w:cs="Arial"/>
          <w:b/>
          <w:sz w:val="22"/>
          <w:u w:val="single"/>
        </w:rPr>
      </w:pPr>
      <w:r>
        <w:rPr>
          <w:rFonts w:ascii="Bookman Old Style" w:hAnsi="Bookman Old Style" w:cs="Arial"/>
          <w:b/>
          <w:sz w:val="22"/>
          <w:u w:val="single"/>
        </w:rPr>
        <w:t>Sommaire</w:t>
      </w:r>
    </w:p>
    <w:p w14:paraId="1E36BF44" w14:textId="77777777" w:rsidR="00343101" w:rsidRDefault="00343101">
      <w:pPr>
        <w:spacing w:line="240" w:lineRule="auto"/>
        <w:ind w:firstLine="0"/>
        <w:rPr>
          <w:rFonts w:ascii="Bookman Old Style" w:hAnsi="Bookman Old Style" w:cs="Arial"/>
          <w:b/>
          <w:sz w:val="22"/>
          <w:u w:val="single"/>
        </w:rPr>
      </w:pPr>
    </w:p>
    <w:sdt>
      <w:sdtPr>
        <w:id w:val="20356971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8AF22" w14:textId="4A4678B3" w:rsidR="00547697" w:rsidRDefault="00E83D8B">
          <w:pPr>
            <w:pStyle w:val="TOC1"/>
            <w:tabs>
              <w:tab w:val="left" w:pos="12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9987" w:history="1">
            <w:r w:rsidR="00547697" w:rsidRPr="008258F0">
              <w:rPr>
                <w:rStyle w:val="Hyperlink"/>
                <w:noProof/>
              </w:rPr>
              <w:t>A.</w:t>
            </w:r>
            <w:r w:rsidR="00547697">
              <w:rPr>
                <w:rFonts w:asciiTheme="minorHAnsi" w:eastAsiaTheme="minorEastAsia" w:hAnsiTheme="minorHAnsi" w:cstheme="minorBidi"/>
                <w:noProof/>
                <w:sz w:val="22"/>
                <w:lang w:val="en-GB" w:eastAsia="en-GB"/>
              </w:rPr>
              <w:tab/>
            </w:r>
            <w:r w:rsidR="00547697" w:rsidRPr="008258F0">
              <w:rPr>
                <w:rStyle w:val="Hyperlink"/>
                <w:noProof/>
              </w:rPr>
              <w:t>Contexte</w:t>
            </w:r>
            <w:r w:rsidR="00547697">
              <w:rPr>
                <w:noProof/>
                <w:webHidden/>
              </w:rPr>
              <w:tab/>
            </w:r>
            <w:r w:rsidR="00547697">
              <w:rPr>
                <w:noProof/>
                <w:webHidden/>
              </w:rPr>
              <w:fldChar w:fldCharType="begin"/>
            </w:r>
            <w:r w:rsidR="00547697">
              <w:rPr>
                <w:noProof/>
                <w:webHidden/>
              </w:rPr>
              <w:instrText xml:space="preserve"> PAGEREF _Toc122009987 \h </w:instrText>
            </w:r>
            <w:r w:rsidR="00547697">
              <w:rPr>
                <w:noProof/>
                <w:webHidden/>
              </w:rPr>
            </w:r>
            <w:r w:rsidR="00547697">
              <w:rPr>
                <w:noProof/>
                <w:webHidden/>
              </w:rPr>
              <w:fldChar w:fldCharType="separate"/>
            </w:r>
            <w:r w:rsidR="00547697">
              <w:rPr>
                <w:noProof/>
                <w:webHidden/>
              </w:rPr>
              <w:t>- 2 -</w:t>
            </w:r>
            <w:r w:rsidR="00547697">
              <w:rPr>
                <w:noProof/>
                <w:webHidden/>
              </w:rPr>
              <w:fldChar w:fldCharType="end"/>
            </w:r>
          </w:hyperlink>
        </w:p>
        <w:p w14:paraId="4AA39214" w14:textId="0FE3408A" w:rsidR="00547697" w:rsidRDefault="00000000">
          <w:pPr>
            <w:pStyle w:val="TOC1"/>
            <w:tabs>
              <w:tab w:val="left" w:pos="12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2009988" w:history="1">
            <w:r w:rsidR="00547697" w:rsidRPr="008258F0">
              <w:rPr>
                <w:rStyle w:val="Hyperlink"/>
                <w:noProof/>
              </w:rPr>
              <w:t>B.</w:t>
            </w:r>
            <w:r w:rsidR="00547697">
              <w:rPr>
                <w:rFonts w:asciiTheme="minorHAnsi" w:eastAsiaTheme="minorEastAsia" w:hAnsiTheme="minorHAnsi" w:cstheme="minorBidi"/>
                <w:noProof/>
                <w:sz w:val="22"/>
                <w:lang w:val="en-GB" w:eastAsia="en-GB"/>
              </w:rPr>
              <w:tab/>
            </w:r>
            <w:r w:rsidR="00547697" w:rsidRPr="008258F0">
              <w:rPr>
                <w:rStyle w:val="Hyperlink"/>
                <w:noProof/>
              </w:rPr>
              <w:t>Présentation du projet :</w:t>
            </w:r>
            <w:r w:rsidR="00547697">
              <w:rPr>
                <w:noProof/>
                <w:webHidden/>
              </w:rPr>
              <w:tab/>
            </w:r>
            <w:r w:rsidR="00547697">
              <w:rPr>
                <w:noProof/>
                <w:webHidden/>
              </w:rPr>
              <w:fldChar w:fldCharType="begin"/>
            </w:r>
            <w:r w:rsidR="00547697">
              <w:rPr>
                <w:noProof/>
                <w:webHidden/>
              </w:rPr>
              <w:instrText xml:space="preserve"> PAGEREF _Toc122009988 \h </w:instrText>
            </w:r>
            <w:r w:rsidR="00547697">
              <w:rPr>
                <w:noProof/>
                <w:webHidden/>
              </w:rPr>
            </w:r>
            <w:r w:rsidR="00547697">
              <w:rPr>
                <w:noProof/>
                <w:webHidden/>
              </w:rPr>
              <w:fldChar w:fldCharType="separate"/>
            </w:r>
            <w:r w:rsidR="00547697">
              <w:rPr>
                <w:noProof/>
                <w:webHidden/>
              </w:rPr>
              <w:t>- 2 -</w:t>
            </w:r>
            <w:r w:rsidR="00547697">
              <w:rPr>
                <w:noProof/>
                <w:webHidden/>
              </w:rPr>
              <w:fldChar w:fldCharType="end"/>
            </w:r>
          </w:hyperlink>
        </w:p>
        <w:p w14:paraId="0027E43C" w14:textId="7FBCF01C" w:rsidR="00547697" w:rsidRDefault="00000000">
          <w:pPr>
            <w:pStyle w:val="TOC1"/>
            <w:tabs>
              <w:tab w:val="left" w:pos="12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2009989" w:history="1">
            <w:r w:rsidR="00547697" w:rsidRPr="008258F0">
              <w:rPr>
                <w:rStyle w:val="Hyperlink"/>
                <w:noProof/>
              </w:rPr>
              <w:t>C.</w:t>
            </w:r>
            <w:r w:rsidR="00547697">
              <w:rPr>
                <w:rFonts w:asciiTheme="minorHAnsi" w:eastAsiaTheme="minorEastAsia" w:hAnsiTheme="minorHAnsi" w:cstheme="minorBidi"/>
                <w:noProof/>
                <w:sz w:val="22"/>
                <w:lang w:val="en-GB" w:eastAsia="en-GB"/>
              </w:rPr>
              <w:tab/>
            </w:r>
            <w:r w:rsidR="00547697" w:rsidRPr="008258F0">
              <w:rPr>
                <w:rStyle w:val="Hyperlink"/>
                <w:noProof/>
              </w:rPr>
              <w:t>Gestion du projet :</w:t>
            </w:r>
            <w:r w:rsidR="00547697">
              <w:rPr>
                <w:noProof/>
                <w:webHidden/>
              </w:rPr>
              <w:tab/>
            </w:r>
            <w:r w:rsidR="00547697">
              <w:rPr>
                <w:noProof/>
                <w:webHidden/>
              </w:rPr>
              <w:fldChar w:fldCharType="begin"/>
            </w:r>
            <w:r w:rsidR="00547697">
              <w:rPr>
                <w:noProof/>
                <w:webHidden/>
              </w:rPr>
              <w:instrText xml:space="preserve"> PAGEREF _Toc122009989 \h </w:instrText>
            </w:r>
            <w:r w:rsidR="00547697">
              <w:rPr>
                <w:noProof/>
                <w:webHidden/>
              </w:rPr>
            </w:r>
            <w:r w:rsidR="00547697">
              <w:rPr>
                <w:noProof/>
                <w:webHidden/>
              </w:rPr>
              <w:fldChar w:fldCharType="separate"/>
            </w:r>
            <w:r w:rsidR="00547697">
              <w:rPr>
                <w:noProof/>
                <w:webHidden/>
              </w:rPr>
              <w:t>- 2 -</w:t>
            </w:r>
            <w:r w:rsidR="00547697">
              <w:rPr>
                <w:noProof/>
                <w:webHidden/>
              </w:rPr>
              <w:fldChar w:fldCharType="end"/>
            </w:r>
          </w:hyperlink>
        </w:p>
        <w:p w14:paraId="156B728B" w14:textId="7F31B1B5" w:rsidR="00547697" w:rsidRDefault="00000000">
          <w:pPr>
            <w:pStyle w:val="TOC1"/>
            <w:tabs>
              <w:tab w:val="left" w:pos="12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122009990" w:history="1">
            <w:r w:rsidR="00547697" w:rsidRPr="008258F0">
              <w:rPr>
                <w:rStyle w:val="Hyperlink"/>
                <w:noProof/>
              </w:rPr>
              <w:t>D.</w:t>
            </w:r>
            <w:r w:rsidR="00547697">
              <w:rPr>
                <w:rFonts w:asciiTheme="minorHAnsi" w:eastAsiaTheme="minorEastAsia" w:hAnsiTheme="minorHAnsi" w:cstheme="minorBidi"/>
                <w:noProof/>
                <w:sz w:val="22"/>
                <w:lang w:val="en-GB" w:eastAsia="en-GB"/>
              </w:rPr>
              <w:tab/>
            </w:r>
            <w:r w:rsidR="00547697" w:rsidRPr="008258F0">
              <w:rPr>
                <w:rStyle w:val="Hyperlink"/>
                <w:noProof/>
              </w:rPr>
              <w:t>Annexes</w:t>
            </w:r>
            <w:r w:rsidR="00547697">
              <w:rPr>
                <w:noProof/>
                <w:webHidden/>
              </w:rPr>
              <w:tab/>
            </w:r>
            <w:r w:rsidR="00547697">
              <w:rPr>
                <w:noProof/>
                <w:webHidden/>
              </w:rPr>
              <w:fldChar w:fldCharType="begin"/>
            </w:r>
            <w:r w:rsidR="00547697">
              <w:rPr>
                <w:noProof/>
                <w:webHidden/>
              </w:rPr>
              <w:instrText xml:space="preserve"> PAGEREF _Toc122009990 \h </w:instrText>
            </w:r>
            <w:r w:rsidR="00547697">
              <w:rPr>
                <w:noProof/>
                <w:webHidden/>
              </w:rPr>
            </w:r>
            <w:r w:rsidR="00547697">
              <w:rPr>
                <w:noProof/>
                <w:webHidden/>
              </w:rPr>
              <w:fldChar w:fldCharType="separate"/>
            </w:r>
            <w:r w:rsidR="00547697">
              <w:rPr>
                <w:noProof/>
                <w:webHidden/>
              </w:rPr>
              <w:t>- 3 -</w:t>
            </w:r>
            <w:r w:rsidR="00547697">
              <w:rPr>
                <w:noProof/>
                <w:webHidden/>
              </w:rPr>
              <w:fldChar w:fldCharType="end"/>
            </w:r>
          </w:hyperlink>
        </w:p>
        <w:p w14:paraId="31A0C6F4" w14:textId="5616006F" w:rsidR="00E83D8B" w:rsidRDefault="00E83D8B">
          <w:r>
            <w:rPr>
              <w:b/>
              <w:bCs/>
              <w:noProof/>
            </w:rPr>
            <w:fldChar w:fldCharType="end"/>
          </w:r>
        </w:p>
      </w:sdtContent>
    </w:sdt>
    <w:p w14:paraId="2D58B5F3" w14:textId="53A1B384" w:rsidR="00F90C7F" w:rsidRDefault="00F90C7F">
      <w:pPr>
        <w:spacing w:line="240" w:lineRule="auto"/>
        <w:ind w:firstLine="0"/>
        <w:rPr>
          <w:rFonts w:ascii="Bookman Old Style" w:hAnsi="Bookman Old Style" w:cs="Arial"/>
          <w:b/>
          <w:sz w:val="22"/>
          <w:u w:val="single"/>
        </w:rPr>
      </w:pPr>
      <w:r>
        <w:rPr>
          <w:rFonts w:ascii="Bookman Old Style" w:hAnsi="Bookman Old Style" w:cs="Arial"/>
          <w:b/>
          <w:sz w:val="22"/>
          <w:u w:val="single"/>
        </w:rPr>
        <w:br w:type="page"/>
      </w:r>
    </w:p>
    <w:p w14:paraId="6BE0C966" w14:textId="351961E0" w:rsidR="00A02ED1" w:rsidRPr="00310DDD" w:rsidRDefault="00310DDD" w:rsidP="00310DDD">
      <w:pPr>
        <w:pStyle w:val="Heading1"/>
      </w:pPr>
      <w:bookmarkStart w:id="0" w:name="_Toc122009987"/>
      <w:r w:rsidRPr="00310DDD">
        <w:lastRenderedPageBreak/>
        <w:t>C</w:t>
      </w:r>
      <w:r>
        <w:t>ontexte</w:t>
      </w:r>
      <w:bookmarkEnd w:id="0"/>
    </w:p>
    <w:p w14:paraId="4050E608" w14:textId="18D2BF5D" w:rsidR="00310DDD" w:rsidRDefault="0094122F" w:rsidP="00310DDD">
      <w:pPr>
        <w:ind w:firstLine="0"/>
        <w:jc w:val="both"/>
      </w:pPr>
      <w:r>
        <w:rPr>
          <w:rFonts w:ascii="Bookman Old Style" w:hAnsi="Bookman Old Style"/>
          <w:szCs w:val="20"/>
        </w:rPr>
        <w:t xml:space="preserve">Afin de réaliser </w:t>
      </w:r>
      <w:r w:rsidRPr="0094122F">
        <w:rPr>
          <w:rFonts w:ascii="Bookman Old Style" w:hAnsi="Bookman Old Style"/>
          <w:b/>
          <w:bCs/>
          <w:szCs w:val="20"/>
        </w:rPr>
        <w:t>un</w:t>
      </w:r>
      <w:r>
        <w:rPr>
          <w:rFonts w:ascii="Bookman Old Style" w:hAnsi="Bookman Old Style"/>
          <w:szCs w:val="20"/>
        </w:rPr>
        <w:t xml:space="preserve"> </w:t>
      </w:r>
      <w:r w:rsidRPr="0094122F">
        <w:rPr>
          <w:rFonts w:ascii="Bookman Old Style" w:hAnsi="Bookman Old Style"/>
          <w:b/>
          <w:bCs/>
          <w:szCs w:val="20"/>
        </w:rPr>
        <w:t>rapport</w:t>
      </w:r>
      <w:r w:rsidRPr="001A36EE">
        <w:rPr>
          <w:rFonts w:ascii="Bookman Old Style" w:hAnsi="Bookman Old Style" w:cs="Helvetica"/>
          <w:b/>
          <w:bCs/>
          <w:color w:val="000000"/>
          <w:szCs w:val="20"/>
        </w:rPr>
        <w:t xml:space="preserve"> </w:t>
      </w:r>
      <w:r w:rsidRPr="0094122F">
        <w:rPr>
          <w:rFonts w:ascii="Bookman Old Style" w:hAnsi="Bookman Old Style" w:cs="Helvetica"/>
          <w:color w:val="000000"/>
          <w:szCs w:val="20"/>
        </w:rPr>
        <w:t xml:space="preserve">numérique </w:t>
      </w:r>
      <w:r>
        <w:rPr>
          <w:rFonts w:ascii="Bookman Old Style" w:hAnsi="Bookman Old Style" w:cs="Helvetica"/>
          <w:color w:val="000000"/>
          <w:szCs w:val="20"/>
        </w:rPr>
        <w:t>de vos activités communes et personnelles</w:t>
      </w:r>
      <w:r>
        <w:rPr>
          <w:rFonts w:ascii="Bookman Old Style" w:hAnsi="Bookman Old Style"/>
          <w:szCs w:val="20"/>
        </w:rPr>
        <w:t xml:space="preserve">, vous </w:t>
      </w:r>
      <w:r w:rsidR="0082785E">
        <w:rPr>
          <w:rFonts w:ascii="Bookman Old Style" w:hAnsi="Bookman Old Style"/>
          <w:szCs w:val="20"/>
        </w:rPr>
        <w:t>dev</w:t>
      </w:r>
      <w:r>
        <w:rPr>
          <w:rFonts w:ascii="Bookman Old Style" w:hAnsi="Bookman Old Style"/>
          <w:szCs w:val="20"/>
        </w:rPr>
        <w:t>r</w:t>
      </w:r>
      <w:r w:rsidR="0082785E">
        <w:rPr>
          <w:rFonts w:ascii="Bookman Old Style" w:hAnsi="Bookman Old Style"/>
          <w:szCs w:val="20"/>
        </w:rPr>
        <w:t xml:space="preserve">ez </w:t>
      </w:r>
      <w:r w:rsidR="00310DDD">
        <w:rPr>
          <w:rFonts w:ascii="Bookman Old Style" w:hAnsi="Bookman Old Style"/>
          <w:szCs w:val="20"/>
        </w:rPr>
        <w:t>m</w:t>
      </w:r>
      <w:r w:rsidR="00310DDD" w:rsidRPr="00213804">
        <w:rPr>
          <w:rFonts w:ascii="Bookman Old Style" w:hAnsi="Bookman Old Style"/>
          <w:szCs w:val="20"/>
        </w:rPr>
        <w:t xml:space="preserve">ettre en place une </w:t>
      </w:r>
      <w:r w:rsidR="00310DDD">
        <w:rPr>
          <w:rFonts w:ascii="Bookman Old Style" w:hAnsi="Bookman Old Style" w:cs="Helvetica"/>
          <w:color w:val="000000"/>
          <w:szCs w:val="20"/>
        </w:rPr>
        <w:t>g</w:t>
      </w:r>
      <w:r w:rsidR="00310DDD" w:rsidRPr="00213804">
        <w:rPr>
          <w:rFonts w:ascii="Bookman Old Style" w:hAnsi="Bookman Old Style" w:cs="Helvetica"/>
          <w:color w:val="000000"/>
          <w:szCs w:val="20"/>
        </w:rPr>
        <w:t xml:space="preserve">estion collaborative informatisée de </w:t>
      </w:r>
      <w:r w:rsidR="0019451E">
        <w:rPr>
          <w:rFonts w:ascii="Bookman Old Style" w:hAnsi="Bookman Old Style" w:cs="Helvetica"/>
          <w:color w:val="000000"/>
          <w:szCs w:val="20"/>
        </w:rPr>
        <w:t>votre projet</w:t>
      </w:r>
      <w:r w:rsidR="00F71073">
        <w:rPr>
          <w:rFonts w:ascii="Bookman Old Style" w:hAnsi="Bookman Old Style" w:cs="Helvetica"/>
          <w:color w:val="000000"/>
          <w:szCs w:val="20"/>
        </w:rPr>
        <w:t>.</w:t>
      </w:r>
    </w:p>
    <w:p w14:paraId="38C227AC" w14:textId="56935EA6" w:rsidR="0015512B" w:rsidRDefault="002F0CC2" w:rsidP="00310DDD">
      <w:pPr>
        <w:pStyle w:val="Heading1"/>
      </w:pPr>
      <w:bookmarkStart w:id="1" w:name="_Toc122009988"/>
      <w:r>
        <w:t>Présentation</w:t>
      </w:r>
      <w:r w:rsidR="0015512B">
        <w:t> </w:t>
      </w:r>
      <w:r w:rsidR="0019451E">
        <w:t xml:space="preserve">du projet </w:t>
      </w:r>
      <w:r w:rsidR="0015512B">
        <w:t>:</w:t>
      </w:r>
      <w:bookmarkEnd w:id="1"/>
      <w:r w:rsidR="0015512B">
        <w:t xml:space="preserve"> </w:t>
      </w:r>
    </w:p>
    <w:p w14:paraId="436055F5" w14:textId="37BE95FE" w:rsidR="00A97551" w:rsidRPr="00662B4F" w:rsidRDefault="0094122F" w:rsidP="00A97551">
      <w:pPr>
        <w:pStyle w:val="ListParagraph"/>
        <w:numPr>
          <w:ilvl w:val="0"/>
          <w:numId w:val="30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Lecture et prisent de notes à partir du </w:t>
      </w:r>
      <w:r w:rsidR="002F0CC2" w:rsidRPr="00662B4F">
        <w:rPr>
          <w:rFonts w:cs="Arial"/>
          <w:szCs w:val="20"/>
        </w:rPr>
        <w:t>dossier de présentation de projet</w:t>
      </w:r>
      <w:r w:rsidR="0019451E">
        <w:rPr>
          <w:rFonts w:cs="Arial"/>
          <w:szCs w:val="20"/>
        </w:rPr>
        <w:t> </w:t>
      </w:r>
      <w:r w:rsidR="0019451E">
        <w:rPr>
          <w:rFonts w:cs="Arial"/>
          <w:szCs w:val="20"/>
        </w:rPr>
        <w:sym w:font="Wingdings" w:char="F0E8"/>
      </w:r>
      <w:r w:rsidR="0019451E">
        <w:rPr>
          <w:rFonts w:cs="Arial"/>
          <w:szCs w:val="20"/>
        </w:rPr>
        <w:t xml:space="preserve"> lister vos questions</w:t>
      </w:r>
    </w:p>
    <w:p w14:paraId="0EE37807" w14:textId="77777777" w:rsidR="00662B4F" w:rsidRPr="00662B4F" w:rsidRDefault="00662B4F" w:rsidP="007D3461">
      <w:pPr>
        <w:pStyle w:val="Standard"/>
        <w:rPr>
          <w:rFonts w:ascii="Arial" w:hAnsi="Arial" w:cs="Arial"/>
          <w:sz w:val="20"/>
          <w:szCs w:val="20"/>
        </w:rPr>
      </w:pPr>
    </w:p>
    <w:p w14:paraId="0AF3BB8B" w14:textId="229966C9" w:rsidR="0032038E" w:rsidRDefault="0032038E" w:rsidP="00581159">
      <w:pPr>
        <w:pStyle w:val="Standard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Afin de </w:t>
      </w:r>
      <w:r w:rsidR="0094122F">
        <w:rPr>
          <w:rFonts w:ascii="Arial" w:hAnsi="Arial" w:cs="Arial"/>
          <w:sz w:val="20"/>
          <w:szCs w:val="20"/>
        </w:rPr>
        <w:t xml:space="preserve">distribuer les tâches « étudiant » </w:t>
      </w:r>
      <w:r w:rsidR="00D3645C">
        <w:rPr>
          <w:rFonts w:ascii="Arial" w:hAnsi="Arial" w:cs="Arial"/>
          <w:sz w:val="20"/>
          <w:szCs w:val="20"/>
        </w:rPr>
        <w:t>compléter</w:t>
      </w:r>
      <w:r w:rsidR="00B6267B">
        <w:rPr>
          <w:rFonts w:ascii="Arial" w:hAnsi="Arial" w:cs="Arial"/>
          <w:sz w:val="20"/>
          <w:szCs w:val="20"/>
        </w:rPr>
        <w:t xml:space="preserve"> la répartition ci-dessous :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15829CD" w14:textId="2B2D3488" w:rsidR="007D3461" w:rsidRDefault="0019451E" w:rsidP="009359B1">
      <w:pPr>
        <w:pStyle w:val="ListParagraph"/>
        <w:ind w:firstLine="0"/>
        <w:jc w:val="both"/>
        <w:rPr>
          <w:rFonts w:cs="Arial"/>
          <w:szCs w:val="20"/>
        </w:rPr>
      </w:pPr>
      <w:r>
        <w:rPr>
          <w:rFonts w:cs="Arial"/>
          <w:szCs w:val="20"/>
        </w:rPr>
        <w:t>(</w:t>
      </w:r>
      <w:r w:rsidR="00662B4F">
        <w:rPr>
          <w:rFonts w:cs="Arial"/>
          <w:szCs w:val="20"/>
        </w:rPr>
        <w:t>Votre choix sera notamment guidé par la curiosité à découvrir ou confirmer une pratique dans un domaine informatique</w:t>
      </w:r>
      <w:r>
        <w:rPr>
          <w:rFonts w:cs="Arial"/>
          <w:szCs w:val="20"/>
        </w:rPr>
        <w:t xml:space="preserve"> et valider par l’équipe : Etudiants + Tuteur)</w:t>
      </w:r>
    </w:p>
    <w:p w14:paraId="5AC21355" w14:textId="77777777" w:rsidR="00581159" w:rsidRDefault="00581159" w:rsidP="00A97551">
      <w:pPr>
        <w:pStyle w:val="ListParagraph"/>
        <w:ind w:firstLine="0"/>
      </w:pPr>
    </w:p>
    <w:p w14:paraId="3AD19F40" w14:textId="7447D87D" w:rsidR="00581159" w:rsidRDefault="0019451E" w:rsidP="00A97551">
      <w:pPr>
        <w:pStyle w:val="ListParagraph"/>
        <w:ind w:firstLine="0"/>
      </w:pPr>
      <w:r>
        <w:t xml:space="preserve">Désignation </w:t>
      </w:r>
      <w:r w:rsidR="006C12FB">
        <w:t>Tâche</w:t>
      </w:r>
      <w:r>
        <w:t xml:space="preserve"> 1</w:t>
      </w:r>
      <w:r w:rsidR="006C12FB">
        <w:t xml:space="preserve"> : </w:t>
      </w:r>
      <w:r>
        <w:t>………………………………………………………</w:t>
      </w:r>
    </w:p>
    <w:p w14:paraId="03492980" w14:textId="77777777" w:rsidR="0019451E" w:rsidRDefault="0019451E" w:rsidP="00A97551">
      <w:pPr>
        <w:pStyle w:val="ListParagraph"/>
        <w:ind w:firstLine="0"/>
      </w:pPr>
    </w:p>
    <w:p w14:paraId="2846FAE5" w14:textId="6F124F85" w:rsidR="00CD732F" w:rsidRDefault="0019451E" w:rsidP="00CD732F">
      <w:pPr>
        <w:ind w:left="709"/>
      </w:pPr>
      <w:r>
        <w:sym w:font="Wingdings" w:char="F0C4"/>
      </w:r>
      <w:r w:rsidR="00CD732F" w:rsidRPr="0019451E">
        <w:t>Student 1 : ………………………………………………………….</w:t>
      </w:r>
    </w:p>
    <w:p w14:paraId="616A24E8" w14:textId="77777777" w:rsidR="0019451E" w:rsidRPr="0019451E" w:rsidRDefault="0019451E" w:rsidP="00CD732F">
      <w:pPr>
        <w:ind w:left="709"/>
      </w:pPr>
    </w:p>
    <w:p w14:paraId="6C9A21DB" w14:textId="51A69A31" w:rsidR="00CD732F" w:rsidRDefault="0019451E" w:rsidP="0015512B">
      <w:r w:rsidRPr="0019451E">
        <w:t xml:space="preserve">Désignation </w:t>
      </w:r>
      <w:r w:rsidR="006C12FB" w:rsidRPr="0019451E">
        <w:t>Tâche</w:t>
      </w:r>
      <w:r w:rsidRPr="0019451E">
        <w:t xml:space="preserve"> 2</w:t>
      </w:r>
      <w:r w:rsidR="006C12FB" w:rsidRPr="0019451E">
        <w:t xml:space="preserve"> : </w:t>
      </w:r>
      <w:r>
        <w:t>…………………………………………………………</w:t>
      </w:r>
    </w:p>
    <w:p w14:paraId="5537A64E" w14:textId="77777777" w:rsidR="0019451E" w:rsidRPr="0019451E" w:rsidRDefault="0019451E" w:rsidP="0015512B"/>
    <w:p w14:paraId="4506EE51" w14:textId="7F761E3E" w:rsidR="00A97551" w:rsidRDefault="0019451E" w:rsidP="00A97551">
      <w:pPr>
        <w:ind w:left="709"/>
        <w:rPr>
          <w:lang w:val="en-GB"/>
        </w:rPr>
      </w:pPr>
      <w:r>
        <w:rPr>
          <w:lang w:val="en-GB"/>
        </w:rPr>
        <w:sym w:font="Wingdings" w:char="F0C4"/>
      </w:r>
      <w:r w:rsidR="00A97551" w:rsidRPr="004A536B">
        <w:rPr>
          <w:lang w:val="en-GB"/>
        </w:rPr>
        <w:t xml:space="preserve">Student </w:t>
      </w:r>
      <w:r w:rsidR="00D3645C">
        <w:rPr>
          <w:lang w:val="en-GB"/>
        </w:rPr>
        <w:t>2</w:t>
      </w:r>
      <w:r w:rsidR="00A97551" w:rsidRPr="004A536B">
        <w:rPr>
          <w:lang w:val="en-GB"/>
        </w:rPr>
        <w:t> : ………………………………………………………….</w:t>
      </w:r>
    </w:p>
    <w:p w14:paraId="7173258F" w14:textId="77777777" w:rsidR="0019451E" w:rsidRPr="004A536B" w:rsidRDefault="0019451E" w:rsidP="00A97551">
      <w:pPr>
        <w:ind w:left="709"/>
        <w:rPr>
          <w:lang w:val="en-GB"/>
        </w:rPr>
      </w:pPr>
    </w:p>
    <w:p w14:paraId="772E4481" w14:textId="6974D4A9" w:rsidR="00A97551" w:rsidRDefault="0019451E" w:rsidP="0015512B">
      <w:pPr>
        <w:rPr>
          <w:lang w:val="en-GB"/>
        </w:rPr>
      </w:pPr>
      <w:r>
        <w:rPr>
          <w:lang w:val="en-GB"/>
        </w:rPr>
        <w:t xml:space="preserve">Désignation </w:t>
      </w:r>
      <w:r w:rsidR="006C12FB">
        <w:rPr>
          <w:lang w:val="en-GB"/>
        </w:rPr>
        <w:t>Tâche</w:t>
      </w:r>
      <w:r>
        <w:rPr>
          <w:lang w:val="en-GB"/>
        </w:rPr>
        <w:t xml:space="preserve"> 2</w:t>
      </w:r>
      <w:r w:rsidR="006C12FB">
        <w:rPr>
          <w:lang w:val="en-GB"/>
        </w:rPr>
        <w:t xml:space="preserve"> :</w:t>
      </w:r>
      <w:r>
        <w:rPr>
          <w:lang w:val="en-GB"/>
        </w:rPr>
        <w:t xml:space="preserve"> …………………………………………………………</w:t>
      </w:r>
    </w:p>
    <w:p w14:paraId="420F3F05" w14:textId="77777777" w:rsidR="0019451E" w:rsidRPr="004A536B" w:rsidRDefault="0019451E" w:rsidP="0015512B">
      <w:pPr>
        <w:rPr>
          <w:lang w:val="en-GB"/>
        </w:rPr>
      </w:pPr>
    </w:p>
    <w:p w14:paraId="5AA4D640" w14:textId="5DF184AC" w:rsidR="00A97551" w:rsidRDefault="0019451E" w:rsidP="00A97551">
      <w:pPr>
        <w:ind w:left="709"/>
        <w:rPr>
          <w:lang w:val="en-GB"/>
        </w:rPr>
      </w:pPr>
      <w:r>
        <w:rPr>
          <w:lang w:val="en-GB"/>
        </w:rPr>
        <w:sym w:font="Wingdings" w:char="F0C4"/>
      </w:r>
      <w:r w:rsidR="00A97551" w:rsidRPr="004A536B">
        <w:rPr>
          <w:lang w:val="en-GB"/>
        </w:rPr>
        <w:t xml:space="preserve">Student </w:t>
      </w:r>
      <w:r w:rsidR="00D3645C">
        <w:rPr>
          <w:lang w:val="en-GB"/>
        </w:rPr>
        <w:t>3</w:t>
      </w:r>
      <w:r w:rsidR="00A97551" w:rsidRPr="004A536B">
        <w:rPr>
          <w:lang w:val="en-GB"/>
        </w:rPr>
        <w:t> : ………………………………………………………….</w:t>
      </w:r>
    </w:p>
    <w:p w14:paraId="6EAD454E" w14:textId="0848BD1F" w:rsidR="00D3645C" w:rsidRDefault="00D3645C" w:rsidP="00A97551">
      <w:pPr>
        <w:ind w:left="709"/>
        <w:rPr>
          <w:lang w:val="en-GB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4"/>
        <w:gridCol w:w="6614"/>
      </w:tblGrid>
      <w:tr w:rsidR="00560D30" w:rsidRPr="00553948" w14:paraId="5A431523" w14:textId="77777777" w:rsidTr="004C673F">
        <w:trPr>
          <w:trHeight w:val="340"/>
        </w:trPr>
        <w:tc>
          <w:tcPr>
            <w:tcW w:w="3704" w:type="dxa"/>
            <w:shd w:val="clear" w:color="auto" w:fill="F2F2F2"/>
            <w:vAlign w:val="center"/>
          </w:tcPr>
          <w:p w14:paraId="216FE928" w14:textId="38EDD96C" w:rsidR="00560D30" w:rsidRPr="00553948" w:rsidRDefault="00560D30" w:rsidP="00560D30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Tâche</w:t>
            </w:r>
            <w:r>
              <w:rPr>
                <w:rFonts w:ascii="Bookman Old Style" w:hAnsi="Bookman Old Style"/>
                <w:b/>
                <w:szCs w:val="20"/>
                <w:lang w:eastAsia="en-US"/>
              </w:rPr>
              <w:t>s le 04/01/2022</w:t>
            </w:r>
          </w:p>
        </w:tc>
        <w:tc>
          <w:tcPr>
            <w:tcW w:w="6614" w:type="dxa"/>
            <w:shd w:val="clear" w:color="auto" w:fill="F2F2F2"/>
          </w:tcPr>
          <w:p w14:paraId="7FBE8B7D" w14:textId="49695E99" w:rsidR="00560D30" w:rsidRPr="00553948" w:rsidRDefault="00560D30" w:rsidP="007808E4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</w:p>
          <w:p w14:paraId="0D5D95A8" w14:textId="5214B708" w:rsidR="00560D30" w:rsidRPr="00553948" w:rsidRDefault="00560D30" w:rsidP="007808E4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>
              <w:rPr>
                <w:rFonts w:ascii="Bookman Old Style" w:hAnsi="Bookman Old Style"/>
                <w:b/>
                <w:szCs w:val="20"/>
                <w:lang w:eastAsia="en-US"/>
              </w:rPr>
              <w:t>Validation tuteur</w:t>
            </w:r>
          </w:p>
        </w:tc>
      </w:tr>
      <w:tr w:rsidR="00560D30" w:rsidRPr="00553948" w14:paraId="4BFC3906" w14:textId="77777777" w:rsidTr="00E7175E">
        <w:trPr>
          <w:trHeight w:val="340"/>
        </w:trPr>
        <w:tc>
          <w:tcPr>
            <w:tcW w:w="3704" w:type="dxa"/>
            <w:shd w:val="clear" w:color="auto" w:fill="D9D9D9" w:themeFill="background1" w:themeFillShade="D9"/>
            <w:vAlign w:val="center"/>
          </w:tcPr>
          <w:p w14:paraId="3BB2E457" w14:textId="107AFC7E" w:rsidR="00560D30" w:rsidRDefault="00560D30" w:rsidP="0019451E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Répartition des tâches </w:t>
            </w:r>
          </w:p>
        </w:tc>
        <w:tc>
          <w:tcPr>
            <w:tcW w:w="6614" w:type="dxa"/>
            <w:shd w:val="clear" w:color="auto" w:fill="D9D9D9" w:themeFill="background1" w:themeFillShade="D9"/>
            <w:vAlign w:val="center"/>
          </w:tcPr>
          <w:p w14:paraId="322EE461" w14:textId="77777777" w:rsidR="00560D30" w:rsidRPr="00553948" w:rsidRDefault="00560D30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</w:tr>
    </w:tbl>
    <w:p w14:paraId="698C046F" w14:textId="77777777" w:rsidR="00D3645C" w:rsidRPr="004A536B" w:rsidRDefault="00D3645C" w:rsidP="00D3645C">
      <w:pPr>
        <w:ind w:firstLine="0"/>
        <w:jc w:val="both"/>
        <w:rPr>
          <w:lang w:val="en-GB"/>
        </w:rPr>
      </w:pPr>
    </w:p>
    <w:p w14:paraId="3A1D8590" w14:textId="04534583" w:rsidR="00A97551" w:rsidRDefault="00422B31" w:rsidP="00422B31">
      <w:pPr>
        <w:pStyle w:val="Heading1"/>
      </w:pPr>
      <w:bookmarkStart w:id="2" w:name="_Toc122009989"/>
      <w:r>
        <w:t>Gestion du projet :</w:t>
      </w:r>
      <w:bookmarkEnd w:id="2"/>
      <w:r>
        <w:t xml:space="preserve"> </w:t>
      </w:r>
    </w:p>
    <w:p w14:paraId="2F697ADE" w14:textId="22E60D51" w:rsidR="004A536B" w:rsidRDefault="004A536B" w:rsidP="009359B1">
      <w:pPr>
        <w:pStyle w:val="ListParagraph"/>
        <w:numPr>
          <w:ilvl w:val="0"/>
          <w:numId w:val="31"/>
        </w:numPr>
        <w:jc w:val="both"/>
      </w:pPr>
      <w:r>
        <w:t xml:space="preserve">Elaborer une </w:t>
      </w:r>
      <w:r w:rsidRPr="00560D30">
        <w:rPr>
          <w:b/>
          <w:bCs/>
        </w:rPr>
        <w:t>charte graphique</w:t>
      </w:r>
      <w:r>
        <w:t xml:space="preserve"> commune avec sommaire automatique (pagination, logos,</w:t>
      </w:r>
      <w:r w:rsidR="006C12FB">
        <w:t xml:space="preserve"> style</w:t>
      </w:r>
      <w:r>
        <w:t>…</w:t>
      </w:r>
      <w:r w:rsidR="00C239E3">
        <w:t>)</w:t>
      </w:r>
      <w:r w:rsidR="00422B31">
        <w:t xml:space="preserve"> pour la rédaction des documents qui </w:t>
      </w:r>
      <w:r w:rsidR="00C239E3">
        <w:t>constitueront votre rapport de projet</w:t>
      </w:r>
    </w:p>
    <w:p w14:paraId="6E99A8A0" w14:textId="77777777" w:rsidR="00560D30" w:rsidRDefault="00560D30" w:rsidP="00560D30">
      <w:pPr>
        <w:pStyle w:val="ListParagraph"/>
        <w:ind w:firstLine="0"/>
        <w:jc w:val="both"/>
      </w:pPr>
    </w:p>
    <w:p w14:paraId="3B385FA5" w14:textId="34F3B4BF" w:rsidR="00422B31" w:rsidRDefault="00560D30" w:rsidP="009359B1">
      <w:pPr>
        <w:pStyle w:val="ListParagraph"/>
        <w:numPr>
          <w:ilvl w:val="0"/>
          <w:numId w:val="31"/>
        </w:numPr>
        <w:jc w:val="both"/>
      </w:pPr>
      <w:r>
        <w:t>Commencer</w:t>
      </w:r>
      <w:r w:rsidR="00D3645C">
        <w:t xml:space="preserve"> </w:t>
      </w:r>
      <w:r>
        <w:t>votre diagramme</w:t>
      </w:r>
      <w:r w:rsidR="00C239E3">
        <w:t xml:space="preserve"> de </w:t>
      </w:r>
      <w:r w:rsidR="00422B31" w:rsidRPr="00560D30">
        <w:rPr>
          <w:b/>
          <w:bCs/>
        </w:rPr>
        <w:t>Gantt</w:t>
      </w:r>
      <w:r w:rsidR="00422B31">
        <w:t xml:space="preserve"> avec MS proje</w:t>
      </w:r>
      <w:r w:rsidR="00C239E3">
        <w:t>c</w:t>
      </w:r>
      <w:r w:rsidR="00422B31">
        <w:t>t 2013</w:t>
      </w:r>
      <w:r>
        <w:t xml:space="preserve"> (Jalon des revues, …)</w:t>
      </w:r>
    </w:p>
    <w:p w14:paraId="08298FC3" w14:textId="77777777" w:rsidR="00422B31" w:rsidRDefault="00422B31" w:rsidP="002525E4">
      <w:pPr>
        <w:ind w:firstLine="0"/>
      </w:pPr>
    </w:p>
    <w:p w14:paraId="3A7E0365" w14:textId="59F52185" w:rsidR="002525E4" w:rsidRDefault="007D6F2E" w:rsidP="009359B1">
      <w:pPr>
        <w:ind w:firstLine="0"/>
        <w:jc w:val="both"/>
      </w:pPr>
      <w:r>
        <w:t>Pour compléter votre gantt, vous r</w:t>
      </w:r>
      <w:r w:rsidR="003B1633">
        <w:t>édiger</w:t>
      </w:r>
      <w:r>
        <w:t>ez</w:t>
      </w:r>
      <w:r w:rsidR="003B1633">
        <w:t xml:space="preserve"> </w:t>
      </w:r>
      <w:r w:rsidR="004A536B">
        <w:t xml:space="preserve">un </w:t>
      </w:r>
      <w:r w:rsidR="004A536B" w:rsidRPr="00560D30">
        <w:rPr>
          <w:b/>
          <w:bCs/>
        </w:rPr>
        <w:t>MoM hebdomadaire</w:t>
      </w:r>
      <w:r w:rsidR="002525E4">
        <w:t xml:space="preserve"> par équipe de projet </w:t>
      </w:r>
      <w:r w:rsidR="004A536B">
        <w:t>suivant le modèle joint et le présent</w:t>
      </w:r>
      <w:r w:rsidR="00EE5EF7">
        <w:t>erez</w:t>
      </w:r>
      <w:r w:rsidR="004A536B">
        <w:t xml:space="preserve"> à </w:t>
      </w:r>
      <w:r w:rsidR="00560D30">
        <w:t>votre tuteur</w:t>
      </w:r>
      <w:r w:rsidR="004A536B">
        <w:t xml:space="preserve"> </w:t>
      </w:r>
      <w:r w:rsidR="002525E4">
        <w:t>tous les  semaines.</w:t>
      </w:r>
      <w:r w:rsidR="003B1633">
        <w:t xml:space="preserve"> Pour se faire, chaque étudiant sera </w:t>
      </w:r>
      <w:r w:rsidR="002F0CC2">
        <w:t>amené</w:t>
      </w:r>
      <w:r w:rsidR="003B1633">
        <w:t xml:space="preserve"> à c</w:t>
      </w:r>
      <w:r w:rsidR="002525E4">
        <w:t xml:space="preserve">onstruire </w:t>
      </w:r>
      <w:r w:rsidR="003B1633">
        <w:t>son</w:t>
      </w:r>
      <w:r w:rsidR="002525E4">
        <w:t xml:space="preserve"> </w:t>
      </w:r>
      <w:r w:rsidR="002F0CC2">
        <w:t>« </w:t>
      </w:r>
      <w:r w:rsidR="002525E4">
        <w:t>Logbook</w:t>
      </w:r>
      <w:r w:rsidR="002F0CC2">
        <w:t> »</w:t>
      </w:r>
      <w:r w:rsidR="002525E4">
        <w:t xml:space="preserve"> </w:t>
      </w:r>
      <w:r w:rsidR="00EC3D98">
        <w:t>personnel avec les informations ci-dessous </w:t>
      </w:r>
      <w:r w:rsidR="00201CE9">
        <w:t xml:space="preserve">(voir modèle en Annexe) </w:t>
      </w:r>
      <w:r w:rsidR="00EC3D98">
        <w:t>:</w:t>
      </w:r>
    </w:p>
    <w:p w14:paraId="2C13D2F2" w14:textId="77777777" w:rsidR="002D65CD" w:rsidRDefault="002D65CD" w:rsidP="009359B1">
      <w:pPr>
        <w:ind w:firstLine="0"/>
        <w:jc w:val="both"/>
      </w:pPr>
    </w:p>
    <w:p w14:paraId="1F955A46" w14:textId="3A3FF6BF" w:rsidR="00EC3D98" w:rsidRDefault="00EC3D98" w:rsidP="004522E6">
      <w:pPr>
        <w:pStyle w:val="ListParagraph"/>
        <w:ind w:firstLine="0"/>
      </w:pPr>
      <w:r>
        <w:t>Date</w:t>
      </w:r>
    </w:p>
    <w:p w14:paraId="42E9C1CC" w14:textId="1F7CA98F" w:rsidR="00EC3D98" w:rsidRDefault="00EC3D98" w:rsidP="004522E6">
      <w:pPr>
        <w:pStyle w:val="ListParagraph"/>
        <w:ind w:firstLine="0"/>
      </w:pPr>
      <w:r>
        <w:t xml:space="preserve">Tâches à effectuer et pour chacune d’elle, préciser l’état : </w:t>
      </w:r>
      <w:r>
        <w:sym w:font="Wingdings" w:char="F06F"/>
      </w:r>
      <w:r>
        <w:t xml:space="preserve"> en cours </w:t>
      </w:r>
      <w:r>
        <w:sym w:font="Wingdings" w:char="F06F"/>
      </w:r>
      <w:r>
        <w:t xml:space="preserve"> terminée</w:t>
      </w:r>
    </w:p>
    <w:p w14:paraId="0C819D6E" w14:textId="2404B18F" w:rsidR="00EC3D98" w:rsidRDefault="00EC3D98" w:rsidP="004522E6">
      <w:pPr>
        <w:pStyle w:val="ListParagraph"/>
        <w:ind w:firstLine="0"/>
      </w:pPr>
      <w:r>
        <w:t>Problème</w:t>
      </w:r>
      <w:r w:rsidR="003771EA">
        <w:t>s</w:t>
      </w:r>
      <w:r>
        <w:t xml:space="preserve"> rencontré</w:t>
      </w:r>
      <w:r w:rsidR="003771EA">
        <w:t>s</w:t>
      </w:r>
      <w:r>
        <w:t xml:space="preserve"> avec rapport </w:t>
      </w:r>
      <w:r w:rsidR="003771EA">
        <w:t>de la procédure effectuée pour résoudre ces derniers</w:t>
      </w:r>
    </w:p>
    <w:p w14:paraId="631C910A" w14:textId="77777777" w:rsidR="002D65CD" w:rsidRDefault="002D65CD" w:rsidP="004522E6">
      <w:pPr>
        <w:pStyle w:val="ListParagraph"/>
        <w:ind w:firstLine="0"/>
      </w:pPr>
    </w:p>
    <w:tbl>
      <w:tblPr>
        <w:tblpPr w:leftFromText="141" w:rightFromText="141" w:vertAnchor="text" w:horzAnchor="margin" w:tblpY="3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4"/>
        <w:gridCol w:w="696"/>
        <w:gridCol w:w="697"/>
        <w:gridCol w:w="697"/>
        <w:gridCol w:w="698"/>
        <w:gridCol w:w="698"/>
        <w:gridCol w:w="3128"/>
      </w:tblGrid>
      <w:tr w:rsidR="00516858" w:rsidRPr="00553948" w14:paraId="72CD6AD0" w14:textId="77777777" w:rsidTr="00516858">
        <w:trPr>
          <w:trHeight w:val="340"/>
        </w:trPr>
        <w:tc>
          <w:tcPr>
            <w:tcW w:w="3704" w:type="dxa"/>
            <w:shd w:val="clear" w:color="auto" w:fill="F2F2F2"/>
            <w:vAlign w:val="center"/>
          </w:tcPr>
          <w:p w14:paraId="352532AA" w14:textId="77777777" w:rsidR="0051685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Tâche</w:t>
            </w:r>
            <w:r>
              <w:rPr>
                <w:rFonts w:ascii="Bookman Old Style" w:hAnsi="Bookman Old Style"/>
                <w:b/>
                <w:szCs w:val="20"/>
                <w:lang w:eastAsia="en-US"/>
              </w:rPr>
              <w:t xml:space="preserve">s </w:t>
            </w:r>
          </w:p>
          <w:p w14:paraId="6F157EA5" w14:textId="71E8ED7F" w:rsidR="0051685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>
              <w:rPr>
                <w:rFonts w:ascii="Bookman Old Style" w:hAnsi="Bookman Old Style"/>
                <w:b/>
                <w:szCs w:val="20"/>
                <w:lang w:eastAsia="en-US"/>
              </w:rPr>
              <w:t xml:space="preserve">Groupe A, pour le </w:t>
            </w:r>
            <w:r w:rsidR="00BE5327">
              <w:rPr>
                <w:rFonts w:ascii="Bookman Old Style" w:hAnsi="Bookman Old Style"/>
                <w:b/>
                <w:szCs w:val="20"/>
                <w:lang w:eastAsia="en-US"/>
              </w:rPr>
              <w:t>04</w:t>
            </w:r>
            <w:r>
              <w:rPr>
                <w:rFonts w:ascii="Bookman Old Style" w:hAnsi="Bookman Old Style"/>
                <w:b/>
                <w:szCs w:val="20"/>
                <w:lang w:eastAsia="en-US"/>
              </w:rPr>
              <w:t>/</w:t>
            </w:r>
            <w:r w:rsidR="00BE5327">
              <w:rPr>
                <w:rFonts w:ascii="Bookman Old Style" w:hAnsi="Bookman Old Style"/>
                <w:b/>
                <w:szCs w:val="20"/>
                <w:lang w:eastAsia="en-US"/>
              </w:rPr>
              <w:t>01</w:t>
            </w:r>
            <w:r>
              <w:rPr>
                <w:rFonts w:ascii="Bookman Old Style" w:hAnsi="Bookman Old Style"/>
                <w:b/>
                <w:szCs w:val="20"/>
                <w:lang w:eastAsia="en-US"/>
              </w:rPr>
              <w:t>/2022</w:t>
            </w:r>
          </w:p>
          <w:p w14:paraId="26A86672" w14:textId="1DD74F1D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</w:p>
        </w:tc>
        <w:tc>
          <w:tcPr>
            <w:tcW w:w="696" w:type="dxa"/>
            <w:shd w:val="clear" w:color="auto" w:fill="F2F2F2"/>
          </w:tcPr>
          <w:p w14:paraId="256EE979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A</w:t>
            </w:r>
          </w:p>
        </w:tc>
        <w:tc>
          <w:tcPr>
            <w:tcW w:w="697" w:type="dxa"/>
            <w:shd w:val="clear" w:color="auto" w:fill="F2F2F2"/>
          </w:tcPr>
          <w:p w14:paraId="2AFF9A6E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B</w:t>
            </w:r>
          </w:p>
        </w:tc>
        <w:tc>
          <w:tcPr>
            <w:tcW w:w="697" w:type="dxa"/>
            <w:shd w:val="clear" w:color="auto" w:fill="F2F2F2"/>
          </w:tcPr>
          <w:p w14:paraId="2AD42EC7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C</w:t>
            </w:r>
          </w:p>
        </w:tc>
        <w:tc>
          <w:tcPr>
            <w:tcW w:w="698" w:type="dxa"/>
            <w:shd w:val="clear" w:color="auto" w:fill="F2F2F2"/>
          </w:tcPr>
          <w:p w14:paraId="29134057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D</w:t>
            </w:r>
          </w:p>
        </w:tc>
        <w:tc>
          <w:tcPr>
            <w:tcW w:w="698" w:type="dxa"/>
            <w:shd w:val="clear" w:color="auto" w:fill="F2F2F2"/>
          </w:tcPr>
          <w:p w14:paraId="62981E59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 w:rsidRPr="00553948">
              <w:rPr>
                <w:rFonts w:ascii="Bookman Old Style" w:hAnsi="Bookman Old Style"/>
                <w:b/>
                <w:szCs w:val="20"/>
                <w:lang w:eastAsia="en-US"/>
              </w:rPr>
              <w:t>E</w:t>
            </w:r>
          </w:p>
        </w:tc>
        <w:tc>
          <w:tcPr>
            <w:tcW w:w="3128" w:type="dxa"/>
            <w:shd w:val="clear" w:color="auto" w:fill="F2F2F2"/>
            <w:vAlign w:val="center"/>
          </w:tcPr>
          <w:p w14:paraId="00D126E2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lang w:eastAsia="en-US"/>
              </w:rPr>
            </w:pPr>
            <w:r>
              <w:rPr>
                <w:rFonts w:ascii="Bookman Old Style" w:hAnsi="Bookman Old Style"/>
                <w:b/>
                <w:szCs w:val="20"/>
                <w:lang w:eastAsia="en-US"/>
              </w:rPr>
              <w:t>Validation professeur</w:t>
            </w:r>
          </w:p>
        </w:tc>
      </w:tr>
      <w:tr w:rsidR="00516858" w:rsidRPr="00553948" w14:paraId="6136FDF6" w14:textId="77777777" w:rsidTr="00516858">
        <w:trPr>
          <w:trHeight w:val="340"/>
        </w:trPr>
        <w:tc>
          <w:tcPr>
            <w:tcW w:w="3704" w:type="dxa"/>
            <w:shd w:val="clear" w:color="auto" w:fill="F2F2F2"/>
            <w:vAlign w:val="center"/>
          </w:tcPr>
          <w:p w14:paraId="4D87AF0A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 xml:space="preserve">Charte Graphique </w:t>
            </w:r>
          </w:p>
        </w:tc>
        <w:tc>
          <w:tcPr>
            <w:tcW w:w="696" w:type="dxa"/>
            <w:vAlign w:val="center"/>
          </w:tcPr>
          <w:p w14:paraId="6952F337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</w:tcPr>
          <w:p w14:paraId="2E4963FE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vAlign w:val="center"/>
          </w:tcPr>
          <w:p w14:paraId="508DC709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vAlign w:val="center"/>
          </w:tcPr>
          <w:p w14:paraId="6A199436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vAlign w:val="center"/>
          </w:tcPr>
          <w:p w14:paraId="7257C3B1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3128" w:type="dxa"/>
            <w:vAlign w:val="center"/>
          </w:tcPr>
          <w:p w14:paraId="2BFB429B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</w:tr>
      <w:tr w:rsidR="00516858" w:rsidRPr="00553948" w14:paraId="58FE89A4" w14:textId="77777777" w:rsidTr="00516858">
        <w:trPr>
          <w:trHeight w:val="340"/>
        </w:trPr>
        <w:tc>
          <w:tcPr>
            <w:tcW w:w="3704" w:type="dxa"/>
            <w:shd w:val="clear" w:color="auto" w:fill="F2F2F2"/>
            <w:vAlign w:val="center"/>
          </w:tcPr>
          <w:p w14:paraId="15B9B56A" w14:textId="77777777" w:rsidR="0051685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 xml:space="preserve">MoM </w:t>
            </w:r>
          </w:p>
        </w:tc>
        <w:tc>
          <w:tcPr>
            <w:tcW w:w="696" w:type="dxa"/>
            <w:vAlign w:val="center"/>
          </w:tcPr>
          <w:p w14:paraId="10715E54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</w:tcPr>
          <w:p w14:paraId="683C868B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vAlign w:val="center"/>
          </w:tcPr>
          <w:p w14:paraId="75026E04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vAlign w:val="center"/>
          </w:tcPr>
          <w:p w14:paraId="79438264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vAlign w:val="center"/>
          </w:tcPr>
          <w:p w14:paraId="2DEE28BF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3128" w:type="dxa"/>
            <w:vAlign w:val="center"/>
          </w:tcPr>
          <w:p w14:paraId="249DE8F3" w14:textId="77777777" w:rsidR="00516858" w:rsidRPr="00553948" w:rsidRDefault="00516858" w:rsidP="00516858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</w:tr>
      <w:tr w:rsidR="00D3645C" w:rsidRPr="00553948" w14:paraId="2F7349C7" w14:textId="77777777" w:rsidTr="00516858">
        <w:trPr>
          <w:trHeight w:val="340"/>
        </w:trPr>
        <w:tc>
          <w:tcPr>
            <w:tcW w:w="3704" w:type="dxa"/>
            <w:shd w:val="clear" w:color="auto" w:fill="D9D9D9" w:themeFill="background1" w:themeFillShade="D9"/>
            <w:vAlign w:val="center"/>
          </w:tcPr>
          <w:p w14:paraId="48D8A44B" w14:textId="4F609D12" w:rsidR="00D3645C" w:rsidRDefault="00D3645C" w:rsidP="00D3645C">
            <w:pPr>
              <w:spacing w:line="240" w:lineRule="auto"/>
              <w:ind w:firstLine="0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Student Logbook 1 : ………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3A23A192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03FA2D18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2FA09709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3ECEF947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253DFDCC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3128" w:type="dxa"/>
            <w:shd w:val="clear" w:color="auto" w:fill="D9D9D9" w:themeFill="background1" w:themeFillShade="D9"/>
            <w:vAlign w:val="center"/>
          </w:tcPr>
          <w:p w14:paraId="563E4F41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</w:tr>
      <w:tr w:rsidR="00D3645C" w:rsidRPr="00553948" w14:paraId="77E75EBA" w14:textId="77777777" w:rsidTr="00516858">
        <w:trPr>
          <w:trHeight w:val="340"/>
        </w:trPr>
        <w:tc>
          <w:tcPr>
            <w:tcW w:w="3704" w:type="dxa"/>
            <w:shd w:val="clear" w:color="auto" w:fill="D9D9D9" w:themeFill="background1" w:themeFillShade="D9"/>
            <w:vAlign w:val="center"/>
          </w:tcPr>
          <w:p w14:paraId="77C59696" w14:textId="0BA055A2" w:rsidR="00D3645C" w:rsidRPr="00C656AE" w:rsidRDefault="00D3645C" w:rsidP="00D3645C">
            <w:pPr>
              <w:spacing w:line="240" w:lineRule="auto"/>
              <w:ind w:firstLine="0"/>
              <w:rPr>
                <w:rFonts w:ascii="Bookman Old Style" w:hAnsi="Bookman Old Style"/>
                <w:szCs w:val="24"/>
              </w:rPr>
            </w:pPr>
            <w:r>
              <w:rPr>
                <w:rFonts w:ascii="Bookman Old Style" w:hAnsi="Bookman Old Style"/>
                <w:szCs w:val="24"/>
              </w:rPr>
              <w:t>Student Logbook 2 : ………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722EF6D2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0EBFB9B9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6C44A32E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203505A9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2D26F83E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3128" w:type="dxa"/>
            <w:shd w:val="clear" w:color="auto" w:fill="D9D9D9" w:themeFill="background1" w:themeFillShade="D9"/>
            <w:vAlign w:val="center"/>
          </w:tcPr>
          <w:p w14:paraId="4B0E1FD0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</w:tr>
      <w:tr w:rsidR="00D3645C" w:rsidRPr="00553948" w14:paraId="6F6AFB3C" w14:textId="77777777" w:rsidTr="00516858">
        <w:trPr>
          <w:trHeight w:val="340"/>
        </w:trPr>
        <w:tc>
          <w:tcPr>
            <w:tcW w:w="3704" w:type="dxa"/>
            <w:shd w:val="clear" w:color="auto" w:fill="D9D9D9" w:themeFill="background1" w:themeFillShade="D9"/>
          </w:tcPr>
          <w:p w14:paraId="022A028E" w14:textId="6061AA83" w:rsidR="00D3645C" w:rsidRDefault="00D3645C" w:rsidP="00D3645C">
            <w:pPr>
              <w:spacing w:line="240" w:lineRule="auto"/>
              <w:ind w:firstLine="0"/>
              <w:rPr>
                <w:rFonts w:ascii="Bookman Old Style" w:hAnsi="Bookman Old Style"/>
                <w:szCs w:val="24"/>
              </w:rPr>
            </w:pPr>
            <w:r w:rsidRPr="00C656AE">
              <w:rPr>
                <w:rFonts w:ascii="Bookman Old Style" w:hAnsi="Bookman Old Style"/>
                <w:szCs w:val="24"/>
              </w:rPr>
              <w:t>Student Logbook </w:t>
            </w:r>
            <w:r>
              <w:rPr>
                <w:rFonts w:ascii="Bookman Old Style" w:hAnsi="Bookman Old Style"/>
                <w:szCs w:val="24"/>
              </w:rPr>
              <w:t xml:space="preserve">3 </w:t>
            </w:r>
            <w:r w:rsidRPr="00C656AE">
              <w:rPr>
                <w:rFonts w:ascii="Bookman Old Style" w:hAnsi="Bookman Old Style"/>
                <w:szCs w:val="24"/>
              </w:rPr>
              <w:t>: ………</w:t>
            </w:r>
          </w:p>
        </w:tc>
        <w:tc>
          <w:tcPr>
            <w:tcW w:w="696" w:type="dxa"/>
            <w:shd w:val="clear" w:color="auto" w:fill="D9D9D9" w:themeFill="background1" w:themeFillShade="D9"/>
            <w:vAlign w:val="center"/>
          </w:tcPr>
          <w:p w14:paraId="20B0B42A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</w:tcPr>
          <w:p w14:paraId="35FC7A0A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7" w:type="dxa"/>
            <w:shd w:val="clear" w:color="auto" w:fill="D9D9D9" w:themeFill="background1" w:themeFillShade="D9"/>
            <w:vAlign w:val="center"/>
          </w:tcPr>
          <w:p w14:paraId="31E2A6C1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5F23FAC6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vAlign w:val="center"/>
          </w:tcPr>
          <w:p w14:paraId="025874C5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  <w:tc>
          <w:tcPr>
            <w:tcW w:w="3128" w:type="dxa"/>
            <w:shd w:val="clear" w:color="auto" w:fill="D9D9D9" w:themeFill="background1" w:themeFillShade="D9"/>
            <w:vAlign w:val="center"/>
          </w:tcPr>
          <w:p w14:paraId="16846031" w14:textId="77777777" w:rsidR="00D3645C" w:rsidRPr="00553948" w:rsidRDefault="00D3645C" w:rsidP="00D3645C">
            <w:pPr>
              <w:spacing w:line="240" w:lineRule="auto"/>
              <w:ind w:firstLine="0"/>
              <w:jc w:val="center"/>
              <w:rPr>
                <w:rFonts w:ascii="Bookman Old Style" w:hAnsi="Bookman Old Style"/>
                <w:b/>
                <w:szCs w:val="20"/>
                <w:u w:val="single"/>
                <w:lang w:eastAsia="en-US"/>
              </w:rPr>
            </w:pPr>
          </w:p>
        </w:tc>
      </w:tr>
    </w:tbl>
    <w:p w14:paraId="2E2EF2D1" w14:textId="77777777" w:rsidR="00547697" w:rsidRDefault="00D3645C">
      <w:pPr>
        <w:spacing w:line="240" w:lineRule="auto"/>
        <w:ind w:firstLine="0"/>
      </w:pPr>
      <w:r>
        <w:br w:type="page"/>
      </w:r>
    </w:p>
    <w:p w14:paraId="3CB51A95" w14:textId="77777777" w:rsidR="00547697" w:rsidRDefault="00547697">
      <w:pPr>
        <w:spacing w:line="240" w:lineRule="auto"/>
        <w:ind w:firstLine="0"/>
      </w:pPr>
    </w:p>
    <w:p w14:paraId="72BA6DE5" w14:textId="77777777" w:rsidR="00547697" w:rsidRDefault="00547697">
      <w:pPr>
        <w:spacing w:line="240" w:lineRule="auto"/>
        <w:ind w:firstLine="0"/>
      </w:pPr>
    </w:p>
    <w:p w14:paraId="0168BA07" w14:textId="7516D962" w:rsidR="00547697" w:rsidRDefault="00547697">
      <w:pPr>
        <w:spacing w:line="240" w:lineRule="auto"/>
        <w:ind w:firstLine="0"/>
      </w:pPr>
      <w:r>
        <w:t>Description du besoin</w:t>
      </w:r>
    </w:p>
    <w:p w14:paraId="089E73B9" w14:textId="77777777" w:rsidR="00547697" w:rsidRDefault="00547697">
      <w:pPr>
        <w:spacing w:line="240" w:lineRule="auto"/>
        <w:ind w:firstLine="0"/>
      </w:pPr>
    </w:p>
    <w:p w14:paraId="79988398" w14:textId="4F138B12" w:rsidR="00547697" w:rsidRDefault="00547697">
      <w:pPr>
        <w:spacing w:line="240" w:lineRule="auto"/>
        <w:ind w:firstLine="0"/>
      </w:pPr>
      <w:r>
        <w:t>Présentation de l’entreprise commanditaire</w:t>
      </w:r>
    </w:p>
    <w:p w14:paraId="3BCB1678" w14:textId="7929C6C4" w:rsidR="00711F76" w:rsidRDefault="00711F76">
      <w:pPr>
        <w:spacing w:line="240" w:lineRule="auto"/>
        <w:ind w:firstLine="0"/>
      </w:pPr>
    </w:p>
    <w:p w14:paraId="69584D6E" w14:textId="751FBF48" w:rsidR="00547697" w:rsidRDefault="00547697">
      <w:pPr>
        <w:spacing w:line="240" w:lineRule="auto"/>
        <w:ind w:firstLine="0"/>
      </w:pPr>
      <w:r>
        <w:t xml:space="preserve">Présentation des entreprises concurrentes </w:t>
      </w:r>
    </w:p>
    <w:p w14:paraId="5DFA1CF3" w14:textId="77777777" w:rsidR="00547697" w:rsidRDefault="00547697">
      <w:pPr>
        <w:spacing w:line="240" w:lineRule="auto"/>
        <w:ind w:firstLine="0"/>
      </w:pPr>
    </w:p>
    <w:p w14:paraId="67CB4295" w14:textId="00F98E65" w:rsidR="00547697" w:rsidRDefault="00547697">
      <w:pPr>
        <w:spacing w:line="240" w:lineRule="auto"/>
        <w:ind w:firstLine="0"/>
      </w:pPr>
      <w:r>
        <w:t>Présentation des matériels : Nomenclature (tableau)</w:t>
      </w:r>
      <w:r w:rsidR="00711F76">
        <w:t xml:space="preserve"> / entreprise</w:t>
      </w:r>
      <w:r>
        <w:br w:type="page"/>
      </w:r>
    </w:p>
    <w:p w14:paraId="0780623E" w14:textId="77777777" w:rsidR="00D3645C" w:rsidRDefault="00D3645C">
      <w:pPr>
        <w:spacing w:line="240" w:lineRule="auto"/>
        <w:ind w:firstLine="0"/>
      </w:pPr>
    </w:p>
    <w:p w14:paraId="50299C70" w14:textId="77777777" w:rsidR="00422B31" w:rsidRDefault="00422B31">
      <w:pPr>
        <w:spacing w:line="240" w:lineRule="auto"/>
        <w:ind w:firstLine="0"/>
      </w:pPr>
    </w:p>
    <w:p w14:paraId="29A95719" w14:textId="117E1244" w:rsidR="003771EA" w:rsidRDefault="003771EA" w:rsidP="003771EA">
      <w:pPr>
        <w:pStyle w:val="Heading1"/>
      </w:pPr>
      <w:bookmarkStart w:id="3" w:name="_Toc122009990"/>
      <w:r>
        <w:t>Annexes</w:t>
      </w:r>
      <w:bookmarkEnd w:id="3"/>
    </w:p>
    <w:p w14:paraId="58F2C60D" w14:textId="29A4CAA9" w:rsidR="004A536B" w:rsidRDefault="003771EA" w:rsidP="0095323E">
      <w:pPr>
        <w:pStyle w:val="ListParagraph"/>
        <w:numPr>
          <w:ilvl w:val="0"/>
          <w:numId w:val="35"/>
        </w:numPr>
      </w:pPr>
      <w:r>
        <w:t xml:space="preserve">Gantt : </w:t>
      </w:r>
    </w:p>
    <w:p w14:paraId="31FF765C" w14:textId="5A1F68B0" w:rsidR="00132CB5" w:rsidRDefault="00132CB5" w:rsidP="00132CB5">
      <w:pPr>
        <w:pStyle w:val="ListParagraph"/>
        <w:ind w:left="1069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DCE0645" wp14:editId="34B33C0C">
            <wp:simplePos x="0" y="0"/>
            <wp:positionH relativeFrom="column">
              <wp:posOffset>-349885</wp:posOffset>
            </wp:positionH>
            <wp:positionV relativeFrom="paragraph">
              <wp:posOffset>167640</wp:posOffset>
            </wp:positionV>
            <wp:extent cx="7147560" cy="3571875"/>
            <wp:effectExtent l="0" t="0" r="0" b="9525"/>
            <wp:wrapSquare wrapText="bothSides"/>
            <wp:docPr id="1" name="Picture 1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EB2CF" w14:textId="36FE701A" w:rsidR="00BF5B8A" w:rsidRDefault="00BF5B8A" w:rsidP="00132CB5">
      <w:pPr>
        <w:ind w:firstLine="0"/>
      </w:pPr>
    </w:p>
    <w:p w14:paraId="4AADFB48" w14:textId="77777777" w:rsidR="00132CB5" w:rsidRDefault="00132CB5" w:rsidP="00132CB5">
      <w:pPr>
        <w:ind w:firstLine="0"/>
      </w:pPr>
    </w:p>
    <w:p w14:paraId="23370B51" w14:textId="2731515D" w:rsidR="00BF5B8A" w:rsidRDefault="00BF5B8A" w:rsidP="0095323E">
      <w:pPr>
        <w:pStyle w:val="ListParagraph"/>
        <w:numPr>
          <w:ilvl w:val="0"/>
          <w:numId w:val="35"/>
        </w:numPr>
      </w:pPr>
      <w:r>
        <w:t xml:space="preserve">Logbook : </w:t>
      </w:r>
    </w:p>
    <w:p w14:paraId="048C7131" w14:textId="7B6843C0" w:rsidR="00BF5B8A" w:rsidRDefault="0095323E" w:rsidP="004A536B">
      <w:r>
        <w:rPr>
          <w:noProof/>
        </w:rPr>
        <w:drawing>
          <wp:anchor distT="0" distB="0" distL="114300" distR="114300" simplePos="0" relativeHeight="251668480" behindDoc="0" locked="0" layoutInCell="1" allowOverlap="1" wp14:anchorId="3E11C0F4" wp14:editId="40D8B901">
            <wp:simplePos x="0" y="0"/>
            <wp:positionH relativeFrom="column">
              <wp:posOffset>-86995</wp:posOffset>
            </wp:positionH>
            <wp:positionV relativeFrom="paragraph">
              <wp:posOffset>173355</wp:posOffset>
            </wp:positionV>
            <wp:extent cx="6884670" cy="3829050"/>
            <wp:effectExtent l="0" t="0" r="0" b="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467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04D97" w14:textId="08438802" w:rsidR="0095323E" w:rsidRDefault="0095323E">
      <w:pPr>
        <w:spacing w:line="240" w:lineRule="auto"/>
        <w:ind w:firstLine="0"/>
      </w:pPr>
      <w:r>
        <w:lastRenderedPageBreak/>
        <w:br w:type="page"/>
      </w:r>
    </w:p>
    <w:p w14:paraId="347CF229" w14:textId="418146B1" w:rsidR="0095323E" w:rsidRDefault="0095323E" w:rsidP="0095323E">
      <w:pPr>
        <w:pStyle w:val="ListParagraph"/>
        <w:numPr>
          <w:ilvl w:val="0"/>
          <w:numId w:val="35"/>
        </w:numPr>
      </w:pPr>
      <w:r>
        <w:lastRenderedPageBreak/>
        <w:t xml:space="preserve">MoM : </w:t>
      </w:r>
    </w:p>
    <w:p w14:paraId="1781D0D7" w14:textId="36041724" w:rsidR="0095323E" w:rsidRDefault="0095323E" w:rsidP="0095323E">
      <w:pPr>
        <w:ind w:firstLine="0"/>
      </w:pPr>
    </w:p>
    <w:p w14:paraId="55F88BFB" w14:textId="3D735B93" w:rsidR="0095323E" w:rsidRDefault="0095323E" w:rsidP="0095323E">
      <w:pPr>
        <w:ind w:firstLine="0"/>
      </w:pPr>
      <w:r>
        <w:rPr>
          <w:noProof/>
        </w:rPr>
        <w:drawing>
          <wp:inline distT="0" distB="0" distL="0" distR="0" wp14:anchorId="16954A04" wp14:editId="14A724FC">
            <wp:extent cx="6570980" cy="4821555"/>
            <wp:effectExtent l="0" t="0" r="127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7A1" w14:textId="77777777" w:rsidR="00581159" w:rsidRDefault="00581159" w:rsidP="0095323E">
      <w:pPr>
        <w:ind w:firstLine="0"/>
      </w:pPr>
    </w:p>
    <w:p w14:paraId="31466E05" w14:textId="272B19A7" w:rsidR="0095323E" w:rsidRDefault="00201CE9" w:rsidP="00201CE9">
      <w:pPr>
        <w:pStyle w:val="ListParagraph"/>
        <w:numPr>
          <w:ilvl w:val="0"/>
          <w:numId w:val="35"/>
        </w:numPr>
      </w:pPr>
      <w:r>
        <w:t xml:space="preserve">Fiche recette : </w:t>
      </w:r>
    </w:p>
    <w:p w14:paraId="3B83E925" w14:textId="3F098F2D" w:rsidR="00201CE9" w:rsidRDefault="00201CE9" w:rsidP="00201CE9">
      <w:pPr>
        <w:ind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669B57" wp14:editId="249ACCD5">
            <wp:simplePos x="0" y="0"/>
            <wp:positionH relativeFrom="column">
              <wp:posOffset>373380</wp:posOffset>
            </wp:positionH>
            <wp:positionV relativeFrom="paragraph">
              <wp:posOffset>132715</wp:posOffset>
            </wp:positionV>
            <wp:extent cx="5886450" cy="34594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5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26EF7" w14:textId="35EC230E" w:rsidR="00201CE9" w:rsidRDefault="00201CE9" w:rsidP="00201CE9">
      <w:pPr>
        <w:ind w:firstLine="0"/>
      </w:pPr>
    </w:p>
    <w:p w14:paraId="516FC070" w14:textId="77777777" w:rsidR="00201CE9" w:rsidRPr="004A536B" w:rsidRDefault="00201CE9" w:rsidP="00201CE9">
      <w:pPr>
        <w:ind w:firstLine="0"/>
      </w:pPr>
    </w:p>
    <w:sectPr w:rsidR="00201CE9" w:rsidRPr="004A536B">
      <w:headerReference w:type="default" r:id="rId12"/>
      <w:footerReference w:type="default" r:id="rId13"/>
      <w:pgSz w:w="11906" w:h="16838"/>
      <w:pgMar w:top="851" w:right="707" w:bottom="851" w:left="851" w:header="567" w:footer="567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F21C" w14:textId="77777777" w:rsidR="008442CF" w:rsidRDefault="008442CF">
      <w:pPr>
        <w:spacing w:line="240" w:lineRule="auto"/>
      </w:pPr>
      <w:r>
        <w:separator/>
      </w:r>
    </w:p>
  </w:endnote>
  <w:endnote w:type="continuationSeparator" w:id="0">
    <w:p w14:paraId="54AE49BF" w14:textId="77777777" w:rsidR="008442CF" w:rsidRDefault="00844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D877" w14:textId="7EBBF1E6" w:rsidR="00F06D6A" w:rsidRPr="009B7F00" w:rsidRDefault="00F06D6A" w:rsidP="009B7F00">
    <w:pPr>
      <w:pStyle w:val="Footer"/>
      <w:tabs>
        <w:tab w:val="left" w:pos="6804"/>
      </w:tabs>
    </w:pPr>
    <w:r>
      <w:rPr>
        <w:rFonts w:ascii="Bookman Old Style" w:hAnsi="Bookman Old Style"/>
        <w:snapToGrid w:val="0"/>
      </w:rPr>
      <w:fldChar w:fldCharType="begin"/>
    </w:r>
    <w:r>
      <w:rPr>
        <w:rFonts w:ascii="Bookman Old Style" w:hAnsi="Bookman Old Style"/>
        <w:snapToGrid w:val="0"/>
      </w:rPr>
      <w:instrText xml:space="preserve"> FILENAME  </w:instrText>
    </w:r>
    <w:r>
      <w:rPr>
        <w:rFonts w:ascii="Bookman Old Style" w:hAnsi="Bookman Old Style"/>
        <w:snapToGrid w:val="0"/>
      </w:rPr>
      <w:fldChar w:fldCharType="separate"/>
    </w:r>
    <w:r w:rsidR="00547697">
      <w:rPr>
        <w:rFonts w:ascii="Bookman Old Style" w:hAnsi="Bookman Old Style"/>
        <w:noProof/>
        <w:snapToGrid w:val="0"/>
      </w:rPr>
      <w:t>TPj_SN2_230104.docx</w:t>
    </w:r>
    <w:r>
      <w:rPr>
        <w:rFonts w:ascii="Bookman Old Style" w:hAnsi="Bookman Old Style"/>
        <w:snapToGrid w:val="0"/>
      </w:rPr>
      <w:fldChar w:fldCharType="end"/>
    </w:r>
    <w:r>
      <w:rPr>
        <w:rFonts w:ascii="Bookman Old Style" w:hAnsi="Bookman Old Style"/>
        <w:snapToGrid w:val="0"/>
      </w:rPr>
      <w:tab/>
    </w:r>
    <w:r>
      <w:rPr>
        <w:rFonts w:ascii="Bookman Old Style" w:hAnsi="Bookman Old Style"/>
        <w:snapToGrid w:val="0"/>
      </w:rPr>
      <w:tab/>
    </w:r>
    <w:r>
      <w:rPr>
        <w:rFonts w:ascii="Bookman Old Style" w:hAnsi="Bookman Old Style"/>
        <w:snapToGrid w:val="0"/>
      </w:rPr>
      <w:tab/>
    </w: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- 18 -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74B3" w14:textId="77777777" w:rsidR="008442CF" w:rsidRDefault="008442CF">
      <w:pPr>
        <w:spacing w:line="240" w:lineRule="auto"/>
      </w:pPr>
      <w:r>
        <w:separator/>
      </w:r>
    </w:p>
  </w:footnote>
  <w:footnote w:type="continuationSeparator" w:id="0">
    <w:p w14:paraId="0691038D" w14:textId="77777777" w:rsidR="008442CF" w:rsidRDefault="008442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C344" w14:textId="3C8EEB22" w:rsidR="00F06D6A" w:rsidRDefault="00F06D6A" w:rsidP="00A76EDF">
    <w:pPr>
      <w:pStyle w:val="Header"/>
      <w:shd w:val="clear" w:color="auto" w:fill="FFC000"/>
      <w:tabs>
        <w:tab w:val="clear" w:pos="4536"/>
        <w:tab w:val="clear" w:pos="9072"/>
        <w:tab w:val="center" w:pos="284"/>
        <w:tab w:val="left" w:pos="3402"/>
        <w:tab w:val="right" w:pos="9639"/>
      </w:tabs>
      <w:ind w:left="-851" w:right="-707" w:firstLine="0"/>
      <w:rPr>
        <w:rFonts w:ascii="Bookman Old Style" w:hAnsi="Bookman Old Style"/>
      </w:rPr>
    </w:pPr>
    <w:r>
      <w:rPr>
        <w:rFonts w:ascii="Bookman Old Style" w:hAnsi="Bookman Old Style"/>
      </w:rPr>
      <w:tab/>
    </w:r>
    <w:r w:rsidR="00BB6ECE">
      <w:rPr>
        <w:rFonts w:ascii="Bookman Old Style" w:hAnsi="Bookman Old Style"/>
        <w:noProof/>
      </w:rPr>
      <w:drawing>
        <wp:inline distT="0" distB="0" distL="0" distR="0" wp14:anchorId="53F72CDF" wp14:editId="17A04893">
          <wp:extent cx="396240" cy="396240"/>
          <wp:effectExtent l="0" t="0" r="3810" b="3810"/>
          <wp:docPr id="12" name="Picture 12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538" cy="3965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Bookman Old Style" w:hAnsi="Bookman Old Style"/>
      </w:rPr>
      <w:tab/>
    </w:r>
    <w:r w:rsidR="00964E4E">
      <w:rPr>
        <w:rFonts w:ascii="Bookman Old Style" w:hAnsi="Bookman Old Style"/>
      </w:rPr>
      <w:t xml:space="preserve">E62 : </w:t>
    </w:r>
    <w:r w:rsidR="00F90C7F">
      <w:rPr>
        <w:rFonts w:ascii="Bookman Old Style" w:hAnsi="Bookman Old Style"/>
      </w:rPr>
      <w:t>Projet</w:t>
    </w:r>
    <w:r w:rsidR="00964E4E">
      <w:rPr>
        <w:rFonts w:ascii="Bookman Old Style" w:hAnsi="Bookman Old Style"/>
      </w:rPr>
      <w:t xml:space="preserve"> fin d’étude</w:t>
    </w:r>
    <w:r>
      <w:rPr>
        <w:rFonts w:ascii="Bookman Old Style" w:hAnsi="Bookman Old Style"/>
      </w:rPr>
      <w:tab/>
      <w:t>202</w:t>
    </w:r>
    <w:r w:rsidR="00F90C7F">
      <w:rPr>
        <w:rFonts w:ascii="Bookman Old Style" w:hAnsi="Bookman Old Style"/>
      </w:rPr>
      <w:t>2</w:t>
    </w:r>
    <w:r>
      <w:rPr>
        <w:rFonts w:ascii="Bookman Old Style" w:hAnsi="Bookman Old Style"/>
      </w:rPr>
      <w:t>/202</w:t>
    </w:r>
    <w:r w:rsidR="00F90C7F">
      <w:rPr>
        <w:rFonts w:ascii="Bookman Old Style" w:hAnsi="Bookman Old Style"/>
      </w:rPr>
      <w:t>3</w:t>
    </w:r>
  </w:p>
  <w:p w14:paraId="36F7E614" w14:textId="77777777" w:rsidR="00F06D6A" w:rsidRPr="009B7F00" w:rsidRDefault="00F06D6A" w:rsidP="009B7F00">
    <w:pPr>
      <w:pStyle w:val="Header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32FD4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D8B7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C0F89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C28A4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A693B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F2BE7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4CAE6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1ED1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463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E27A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3B2608"/>
    <w:multiLevelType w:val="hybridMultilevel"/>
    <w:tmpl w:val="D12408B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31EE7"/>
    <w:multiLevelType w:val="hybridMultilevel"/>
    <w:tmpl w:val="09E607AC"/>
    <w:lvl w:ilvl="0" w:tplc="2C6A2C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0308EA"/>
    <w:multiLevelType w:val="multilevel"/>
    <w:tmpl w:val="743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C20AB9"/>
    <w:multiLevelType w:val="multilevel"/>
    <w:tmpl w:val="238C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464D3"/>
    <w:multiLevelType w:val="hybridMultilevel"/>
    <w:tmpl w:val="4BD81B0A"/>
    <w:lvl w:ilvl="0" w:tplc="7408C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722C4"/>
    <w:multiLevelType w:val="multilevel"/>
    <w:tmpl w:val="D74036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A42D4"/>
    <w:multiLevelType w:val="hybridMultilevel"/>
    <w:tmpl w:val="9716CA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C5716"/>
    <w:multiLevelType w:val="hybridMultilevel"/>
    <w:tmpl w:val="43EC13B2"/>
    <w:lvl w:ilvl="0" w:tplc="77FC8A18">
      <w:start w:val="1"/>
      <w:numFmt w:val="bullet"/>
      <w:lvlText w:val="-"/>
      <w:lvlJc w:val="left"/>
      <w:pPr>
        <w:ind w:left="2487" w:hanging="360"/>
      </w:pPr>
      <w:rPr>
        <w:rFonts w:ascii="Bookman Old Style" w:eastAsia="Bookman Old Style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8" w15:restartNumberingAfterBreak="0">
    <w:nsid w:val="35A718D5"/>
    <w:multiLevelType w:val="hybridMultilevel"/>
    <w:tmpl w:val="8A3820F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9B3132"/>
    <w:multiLevelType w:val="hybridMultilevel"/>
    <w:tmpl w:val="5EC40A24"/>
    <w:lvl w:ilvl="0" w:tplc="E96467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05C90"/>
    <w:multiLevelType w:val="multilevel"/>
    <w:tmpl w:val="8744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340B97"/>
    <w:multiLevelType w:val="hybridMultilevel"/>
    <w:tmpl w:val="4C3C04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63604"/>
    <w:multiLevelType w:val="hybridMultilevel"/>
    <w:tmpl w:val="C87231C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B82A02"/>
    <w:multiLevelType w:val="hybridMultilevel"/>
    <w:tmpl w:val="8DB858B2"/>
    <w:lvl w:ilvl="0" w:tplc="0D26B4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93DD3"/>
    <w:multiLevelType w:val="hybridMultilevel"/>
    <w:tmpl w:val="5A2CC468"/>
    <w:lvl w:ilvl="0" w:tplc="02AE0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27825"/>
    <w:multiLevelType w:val="hybridMultilevel"/>
    <w:tmpl w:val="FA2AC06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D857E1"/>
    <w:multiLevelType w:val="hybridMultilevel"/>
    <w:tmpl w:val="018210D0"/>
    <w:lvl w:ilvl="0" w:tplc="B0D464BA">
      <w:start w:val="1"/>
      <w:numFmt w:val="upperLetter"/>
      <w:pStyle w:val="Heading1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14528E"/>
    <w:multiLevelType w:val="multilevel"/>
    <w:tmpl w:val="C59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B4129A"/>
    <w:multiLevelType w:val="hybridMultilevel"/>
    <w:tmpl w:val="82BCDDE8"/>
    <w:lvl w:ilvl="0" w:tplc="041E488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7DC2E12"/>
    <w:multiLevelType w:val="hybridMultilevel"/>
    <w:tmpl w:val="C6A0634C"/>
    <w:lvl w:ilvl="0" w:tplc="1DC0D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D7093"/>
    <w:multiLevelType w:val="hybridMultilevel"/>
    <w:tmpl w:val="D59EBE8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B072E"/>
    <w:multiLevelType w:val="hybridMultilevel"/>
    <w:tmpl w:val="2926F9C6"/>
    <w:lvl w:ilvl="0" w:tplc="E90885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2ED598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A8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68DD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694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DA4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E25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22C5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66F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8651529">
    <w:abstractNumId w:val="22"/>
  </w:num>
  <w:num w:numId="2" w16cid:durableId="1180466713">
    <w:abstractNumId w:val="30"/>
  </w:num>
  <w:num w:numId="3" w16cid:durableId="2066563763">
    <w:abstractNumId w:val="8"/>
  </w:num>
  <w:num w:numId="4" w16cid:durableId="1399210216">
    <w:abstractNumId w:val="3"/>
  </w:num>
  <w:num w:numId="5" w16cid:durableId="178202894">
    <w:abstractNumId w:val="2"/>
  </w:num>
  <w:num w:numId="6" w16cid:durableId="1844516434">
    <w:abstractNumId w:val="1"/>
  </w:num>
  <w:num w:numId="7" w16cid:durableId="1223172069">
    <w:abstractNumId w:val="0"/>
  </w:num>
  <w:num w:numId="8" w16cid:durableId="1995182543">
    <w:abstractNumId w:val="9"/>
  </w:num>
  <w:num w:numId="9" w16cid:durableId="529421136">
    <w:abstractNumId w:val="7"/>
  </w:num>
  <w:num w:numId="10" w16cid:durableId="405147456">
    <w:abstractNumId w:val="6"/>
  </w:num>
  <w:num w:numId="11" w16cid:durableId="253057219">
    <w:abstractNumId w:val="5"/>
  </w:num>
  <w:num w:numId="12" w16cid:durableId="1803038522">
    <w:abstractNumId w:val="4"/>
  </w:num>
  <w:num w:numId="13" w16cid:durableId="1425764940">
    <w:abstractNumId w:val="10"/>
  </w:num>
  <w:num w:numId="14" w16cid:durableId="548996767">
    <w:abstractNumId w:val="18"/>
  </w:num>
  <w:num w:numId="15" w16cid:durableId="1365713751">
    <w:abstractNumId w:val="15"/>
  </w:num>
  <w:num w:numId="16" w16cid:durableId="416251632">
    <w:abstractNumId w:val="29"/>
  </w:num>
  <w:num w:numId="17" w16cid:durableId="1399404217">
    <w:abstractNumId w:val="11"/>
  </w:num>
  <w:num w:numId="18" w16cid:durableId="96798432">
    <w:abstractNumId w:val="28"/>
  </w:num>
  <w:num w:numId="19" w16cid:durableId="1128741489">
    <w:abstractNumId w:val="24"/>
  </w:num>
  <w:num w:numId="20" w16cid:durableId="1749765646">
    <w:abstractNumId w:val="17"/>
  </w:num>
  <w:num w:numId="21" w16cid:durableId="1676616158">
    <w:abstractNumId w:val="27"/>
  </w:num>
  <w:num w:numId="22" w16cid:durableId="1541436072">
    <w:abstractNumId w:val="21"/>
  </w:num>
  <w:num w:numId="23" w16cid:durableId="1598292037">
    <w:abstractNumId w:val="31"/>
  </w:num>
  <w:num w:numId="24" w16cid:durableId="533689812">
    <w:abstractNumId w:val="26"/>
  </w:num>
  <w:num w:numId="25" w16cid:durableId="190190438">
    <w:abstractNumId w:val="26"/>
    <w:lvlOverride w:ilvl="0">
      <w:startOverride w:val="1"/>
    </w:lvlOverride>
  </w:num>
  <w:num w:numId="26" w16cid:durableId="557327973">
    <w:abstractNumId w:val="26"/>
    <w:lvlOverride w:ilvl="0">
      <w:startOverride w:val="1"/>
    </w:lvlOverride>
  </w:num>
  <w:num w:numId="27" w16cid:durableId="508178032">
    <w:abstractNumId w:val="26"/>
    <w:lvlOverride w:ilvl="0">
      <w:startOverride w:val="1"/>
    </w:lvlOverride>
  </w:num>
  <w:num w:numId="28" w16cid:durableId="2123525790">
    <w:abstractNumId w:val="16"/>
  </w:num>
  <w:num w:numId="29" w16cid:durableId="1758791441">
    <w:abstractNumId w:val="26"/>
    <w:lvlOverride w:ilvl="0">
      <w:startOverride w:val="1"/>
    </w:lvlOverride>
  </w:num>
  <w:num w:numId="30" w16cid:durableId="1713915607">
    <w:abstractNumId w:val="19"/>
  </w:num>
  <w:num w:numId="31" w16cid:durableId="127671914">
    <w:abstractNumId w:val="23"/>
  </w:num>
  <w:num w:numId="32" w16cid:durableId="830490787">
    <w:abstractNumId w:val="20"/>
  </w:num>
  <w:num w:numId="33" w16cid:durableId="1185097594">
    <w:abstractNumId w:val="13"/>
  </w:num>
  <w:num w:numId="34" w16cid:durableId="694426122">
    <w:abstractNumId w:val="12"/>
  </w:num>
  <w:num w:numId="35" w16cid:durableId="270742072">
    <w:abstractNumId w:val="14"/>
  </w:num>
  <w:num w:numId="36" w16cid:durableId="1788426572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00"/>
    <w:rsid w:val="0000379C"/>
    <w:rsid w:val="000049F7"/>
    <w:rsid w:val="000322DB"/>
    <w:rsid w:val="0003404A"/>
    <w:rsid w:val="000348D4"/>
    <w:rsid w:val="0005207D"/>
    <w:rsid w:val="00066176"/>
    <w:rsid w:val="000936DF"/>
    <w:rsid w:val="00096206"/>
    <w:rsid w:val="000A6BE1"/>
    <w:rsid w:val="000B5369"/>
    <w:rsid w:val="000C25E4"/>
    <w:rsid w:val="000F09EC"/>
    <w:rsid w:val="00116C26"/>
    <w:rsid w:val="00132CB5"/>
    <w:rsid w:val="00141D3D"/>
    <w:rsid w:val="00143FAD"/>
    <w:rsid w:val="00146CBF"/>
    <w:rsid w:val="001475B9"/>
    <w:rsid w:val="0015512B"/>
    <w:rsid w:val="00165746"/>
    <w:rsid w:val="00177276"/>
    <w:rsid w:val="001934BF"/>
    <w:rsid w:val="0019451E"/>
    <w:rsid w:val="001A0DE0"/>
    <w:rsid w:val="001A36EE"/>
    <w:rsid w:val="001B5853"/>
    <w:rsid w:val="001C0D3A"/>
    <w:rsid w:val="001D6D94"/>
    <w:rsid w:val="00201CE9"/>
    <w:rsid w:val="00212441"/>
    <w:rsid w:val="00213804"/>
    <w:rsid w:val="00214D8D"/>
    <w:rsid w:val="0022074C"/>
    <w:rsid w:val="00225837"/>
    <w:rsid w:val="002339A8"/>
    <w:rsid w:val="00245EBA"/>
    <w:rsid w:val="002525E4"/>
    <w:rsid w:val="0026474B"/>
    <w:rsid w:val="002702D5"/>
    <w:rsid w:val="00284B4C"/>
    <w:rsid w:val="00294C86"/>
    <w:rsid w:val="002A2CD6"/>
    <w:rsid w:val="002A48BD"/>
    <w:rsid w:val="002B05C5"/>
    <w:rsid w:val="002C22FE"/>
    <w:rsid w:val="002D65CD"/>
    <w:rsid w:val="002D6E39"/>
    <w:rsid w:val="002F0CC2"/>
    <w:rsid w:val="002F21D3"/>
    <w:rsid w:val="002F3564"/>
    <w:rsid w:val="00310DDD"/>
    <w:rsid w:val="003169E6"/>
    <w:rsid w:val="00316ABA"/>
    <w:rsid w:val="0032038E"/>
    <w:rsid w:val="00325A3D"/>
    <w:rsid w:val="00343101"/>
    <w:rsid w:val="00363946"/>
    <w:rsid w:val="003771EA"/>
    <w:rsid w:val="00386322"/>
    <w:rsid w:val="0039338C"/>
    <w:rsid w:val="003B1633"/>
    <w:rsid w:val="003C3FA6"/>
    <w:rsid w:val="003D58D2"/>
    <w:rsid w:val="003D5E6B"/>
    <w:rsid w:val="003F017C"/>
    <w:rsid w:val="00406167"/>
    <w:rsid w:val="00406D64"/>
    <w:rsid w:val="004071DE"/>
    <w:rsid w:val="004075AF"/>
    <w:rsid w:val="00422B31"/>
    <w:rsid w:val="004517D3"/>
    <w:rsid w:val="004522E6"/>
    <w:rsid w:val="0047564A"/>
    <w:rsid w:val="0047614B"/>
    <w:rsid w:val="00482F99"/>
    <w:rsid w:val="004A1888"/>
    <w:rsid w:val="004A3724"/>
    <w:rsid w:val="004A536B"/>
    <w:rsid w:val="004B068C"/>
    <w:rsid w:val="004D373E"/>
    <w:rsid w:val="004D3D55"/>
    <w:rsid w:val="004D7FE8"/>
    <w:rsid w:val="004F1C42"/>
    <w:rsid w:val="004F368A"/>
    <w:rsid w:val="00516858"/>
    <w:rsid w:val="00521888"/>
    <w:rsid w:val="0053481A"/>
    <w:rsid w:val="00542EB9"/>
    <w:rsid w:val="00543C6A"/>
    <w:rsid w:val="0054447E"/>
    <w:rsid w:val="00547697"/>
    <w:rsid w:val="00553948"/>
    <w:rsid w:val="00560D30"/>
    <w:rsid w:val="00570083"/>
    <w:rsid w:val="00576F74"/>
    <w:rsid w:val="00581159"/>
    <w:rsid w:val="00591025"/>
    <w:rsid w:val="005B6452"/>
    <w:rsid w:val="005C3C63"/>
    <w:rsid w:val="005D0287"/>
    <w:rsid w:val="005D232D"/>
    <w:rsid w:val="005E7BA9"/>
    <w:rsid w:val="00626BA9"/>
    <w:rsid w:val="00656B35"/>
    <w:rsid w:val="00662B4F"/>
    <w:rsid w:val="00692DD2"/>
    <w:rsid w:val="006A2216"/>
    <w:rsid w:val="006B4538"/>
    <w:rsid w:val="006C12FB"/>
    <w:rsid w:val="006C45DD"/>
    <w:rsid w:val="006C647C"/>
    <w:rsid w:val="006D165C"/>
    <w:rsid w:val="006D2577"/>
    <w:rsid w:val="006E488B"/>
    <w:rsid w:val="006F09A3"/>
    <w:rsid w:val="00705A04"/>
    <w:rsid w:val="00711F76"/>
    <w:rsid w:val="00717377"/>
    <w:rsid w:val="00727C50"/>
    <w:rsid w:val="00730FE2"/>
    <w:rsid w:val="00737B90"/>
    <w:rsid w:val="00743C4F"/>
    <w:rsid w:val="00743EF5"/>
    <w:rsid w:val="0075765B"/>
    <w:rsid w:val="007647F7"/>
    <w:rsid w:val="00790A87"/>
    <w:rsid w:val="00795674"/>
    <w:rsid w:val="007972EA"/>
    <w:rsid w:val="007A4348"/>
    <w:rsid w:val="007B7DCC"/>
    <w:rsid w:val="007D3461"/>
    <w:rsid w:val="007D4AF1"/>
    <w:rsid w:val="007D6F2E"/>
    <w:rsid w:val="007F10C4"/>
    <w:rsid w:val="007F32A9"/>
    <w:rsid w:val="00802C8A"/>
    <w:rsid w:val="00821589"/>
    <w:rsid w:val="0082785E"/>
    <w:rsid w:val="008442CF"/>
    <w:rsid w:val="008513F0"/>
    <w:rsid w:val="00856BC7"/>
    <w:rsid w:val="008766B4"/>
    <w:rsid w:val="00880E2F"/>
    <w:rsid w:val="008A22A6"/>
    <w:rsid w:val="008A56C9"/>
    <w:rsid w:val="008B4507"/>
    <w:rsid w:val="008E3F23"/>
    <w:rsid w:val="008E542B"/>
    <w:rsid w:val="009106F2"/>
    <w:rsid w:val="00910BCA"/>
    <w:rsid w:val="0093527C"/>
    <w:rsid w:val="009359B1"/>
    <w:rsid w:val="0094122F"/>
    <w:rsid w:val="0094574F"/>
    <w:rsid w:val="009471D1"/>
    <w:rsid w:val="0095323E"/>
    <w:rsid w:val="00954B22"/>
    <w:rsid w:val="00960699"/>
    <w:rsid w:val="00964E4E"/>
    <w:rsid w:val="00973323"/>
    <w:rsid w:val="0097370C"/>
    <w:rsid w:val="00975B81"/>
    <w:rsid w:val="00983957"/>
    <w:rsid w:val="00983BDC"/>
    <w:rsid w:val="00986326"/>
    <w:rsid w:val="009B7F00"/>
    <w:rsid w:val="009E002C"/>
    <w:rsid w:val="009F06EC"/>
    <w:rsid w:val="009F6AE9"/>
    <w:rsid w:val="00A01727"/>
    <w:rsid w:val="00A02ED1"/>
    <w:rsid w:val="00A26860"/>
    <w:rsid w:val="00A642EB"/>
    <w:rsid w:val="00A7423B"/>
    <w:rsid w:val="00A76EDF"/>
    <w:rsid w:val="00A951DB"/>
    <w:rsid w:val="00A95F4C"/>
    <w:rsid w:val="00A97551"/>
    <w:rsid w:val="00AA1FBC"/>
    <w:rsid w:val="00AA434D"/>
    <w:rsid w:val="00AC0059"/>
    <w:rsid w:val="00AD701C"/>
    <w:rsid w:val="00AF1CF9"/>
    <w:rsid w:val="00AF3392"/>
    <w:rsid w:val="00B5722F"/>
    <w:rsid w:val="00B6267B"/>
    <w:rsid w:val="00B7006E"/>
    <w:rsid w:val="00B82608"/>
    <w:rsid w:val="00B960C8"/>
    <w:rsid w:val="00B97FC8"/>
    <w:rsid w:val="00BA693A"/>
    <w:rsid w:val="00BB02C0"/>
    <w:rsid w:val="00BB3D39"/>
    <w:rsid w:val="00BB6ECE"/>
    <w:rsid w:val="00BC4BB9"/>
    <w:rsid w:val="00BE5327"/>
    <w:rsid w:val="00BE79AE"/>
    <w:rsid w:val="00BF5B8A"/>
    <w:rsid w:val="00BF6CF2"/>
    <w:rsid w:val="00C017DF"/>
    <w:rsid w:val="00C04A12"/>
    <w:rsid w:val="00C12CFC"/>
    <w:rsid w:val="00C15BBC"/>
    <w:rsid w:val="00C239E3"/>
    <w:rsid w:val="00C43B92"/>
    <w:rsid w:val="00C64876"/>
    <w:rsid w:val="00C700F4"/>
    <w:rsid w:val="00C85713"/>
    <w:rsid w:val="00C85CC0"/>
    <w:rsid w:val="00CB7717"/>
    <w:rsid w:val="00CD044B"/>
    <w:rsid w:val="00CD4E83"/>
    <w:rsid w:val="00CD732F"/>
    <w:rsid w:val="00CF2A2D"/>
    <w:rsid w:val="00D2514E"/>
    <w:rsid w:val="00D30074"/>
    <w:rsid w:val="00D3645C"/>
    <w:rsid w:val="00D43BBD"/>
    <w:rsid w:val="00D63EE1"/>
    <w:rsid w:val="00D95855"/>
    <w:rsid w:val="00DD60A8"/>
    <w:rsid w:val="00E01ED9"/>
    <w:rsid w:val="00E04488"/>
    <w:rsid w:val="00E05687"/>
    <w:rsid w:val="00E07D35"/>
    <w:rsid w:val="00E13632"/>
    <w:rsid w:val="00E14E21"/>
    <w:rsid w:val="00E16E06"/>
    <w:rsid w:val="00E21F75"/>
    <w:rsid w:val="00E22D50"/>
    <w:rsid w:val="00E44693"/>
    <w:rsid w:val="00E524B7"/>
    <w:rsid w:val="00E55305"/>
    <w:rsid w:val="00E56D47"/>
    <w:rsid w:val="00E646F0"/>
    <w:rsid w:val="00E71642"/>
    <w:rsid w:val="00E80572"/>
    <w:rsid w:val="00E83D8B"/>
    <w:rsid w:val="00E920F3"/>
    <w:rsid w:val="00E92987"/>
    <w:rsid w:val="00EA37F3"/>
    <w:rsid w:val="00EC34E0"/>
    <w:rsid w:val="00EC3D98"/>
    <w:rsid w:val="00EE06A1"/>
    <w:rsid w:val="00EE5EF7"/>
    <w:rsid w:val="00F02060"/>
    <w:rsid w:val="00F06D6A"/>
    <w:rsid w:val="00F376F4"/>
    <w:rsid w:val="00F66BB2"/>
    <w:rsid w:val="00F71073"/>
    <w:rsid w:val="00F90C7F"/>
    <w:rsid w:val="00F94953"/>
    <w:rsid w:val="00FA7085"/>
    <w:rsid w:val="00FE4EE6"/>
    <w:rsid w:val="00FF5B11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4F01C"/>
  <w15:docId w15:val="{96CA78A3-9175-42AB-8E9A-9D65253A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709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qFormat/>
    <w:rsid w:val="00E83D8B"/>
    <w:pPr>
      <w:keepNext/>
      <w:numPr>
        <w:numId w:val="24"/>
      </w:numPr>
      <w:spacing w:before="240" w:after="60"/>
      <w:outlineLvl w:val="0"/>
    </w:pPr>
    <w:rPr>
      <w:rFonts w:asciiTheme="minorHAnsi" w:hAnsiTheme="minorHAnsi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6600"/>
      </w:tabs>
      <w:spacing w:after="120" w:line="240" w:lineRule="auto"/>
      <w:ind w:left="360"/>
      <w:jc w:val="both"/>
      <w:outlineLvl w:val="2"/>
    </w:pPr>
    <w:rPr>
      <w:rFonts w:cs="Arial"/>
      <w:b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framePr w:hSpace="141" w:wrap="around" w:vAnchor="page" w:hAnchor="margin" w:y="9312"/>
      <w:spacing w:line="240" w:lineRule="auto"/>
      <w:ind w:firstLine="0"/>
      <w:jc w:val="center"/>
      <w:outlineLvl w:val="3"/>
    </w:pPr>
    <w:rPr>
      <w:b/>
      <w:bCs/>
      <w:color w:val="00000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426"/>
      </w:tabs>
      <w:jc w:val="both"/>
      <w:outlineLvl w:val="4"/>
    </w:pPr>
    <w:rPr>
      <w:rFonts w:cs="Arial"/>
      <w:b/>
      <w:i/>
      <w:iCs/>
      <w:szCs w:val="20"/>
    </w:rPr>
  </w:style>
  <w:style w:type="paragraph" w:styleId="Heading6">
    <w:name w:val="heading 6"/>
    <w:basedOn w:val="Normal"/>
    <w:next w:val="Normal"/>
    <w:qFormat/>
    <w:pPr>
      <w:keepNext/>
      <w:spacing w:before="100" w:beforeAutospacing="1" w:after="100" w:afterAutospacing="1" w:line="240" w:lineRule="auto"/>
      <w:ind w:firstLine="0"/>
      <w:jc w:val="both"/>
      <w:outlineLvl w:val="5"/>
    </w:pPr>
    <w:rPr>
      <w:rFonts w:cs="Arial"/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DefaultParagraphFont"/>
  </w:style>
  <w:style w:type="paragraph" w:styleId="Footer">
    <w:name w:val="footer"/>
    <w:basedOn w:val="Normal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DefaultParagraphFont"/>
    <w:uiPriority w:val="99"/>
  </w:style>
  <w:style w:type="paragraph" w:styleId="BodyText">
    <w:name w:val="Body Text"/>
    <w:basedOn w:val="Normal"/>
    <w:semiHidden/>
    <w:pPr>
      <w:spacing w:line="240" w:lineRule="auto"/>
      <w:ind w:firstLine="0"/>
      <w:jc w:val="center"/>
    </w:pPr>
    <w:rPr>
      <w:rFonts w:ascii="Arial Narrow" w:hAnsi="Arial Narrow"/>
      <w:sz w:val="16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EnvelopeAddress">
    <w:name w:val="envelope address"/>
    <w:basedOn w:val="Normal"/>
    <w:semiHidden/>
    <w:pPr>
      <w:framePr w:w="7938" w:h="1985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paragraph" w:styleId="Subtitle">
    <w:name w:val="Subtitle"/>
    <w:basedOn w:val="Normal"/>
    <w:next w:val="Normal"/>
    <w:qFormat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velopeReturn">
    <w:name w:val="envelope return"/>
    <w:basedOn w:val="Normal"/>
    <w:semiHidden/>
    <w:rPr>
      <w:rFonts w:cs="Arial"/>
      <w:szCs w:val="20"/>
    </w:rPr>
  </w:style>
  <w:style w:type="character" w:styleId="SubtleEmphasis">
    <w:name w:val="Subtle Emphasis"/>
    <w:qFormat/>
    <w:rPr>
      <w:i/>
      <w:iCs/>
      <w:color w:val="808080"/>
    </w:rPr>
  </w:style>
  <w:style w:type="character" w:customStyle="1" w:styleId="Titre1Car">
    <w:name w:val="Titre 1 Car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semiHidden/>
    <w:rPr>
      <w:i/>
      <w:iCs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losing">
    <w:name w:val="Closing"/>
    <w:basedOn w:val="Normal"/>
    <w:semiHidden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numPr>
        <w:numId w:val="3"/>
      </w:numPr>
    </w:pPr>
  </w:style>
  <w:style w:type="paragraph" w:styleId="ListNumber2">
    <w:name w:val="List Number 2"/>
    <w:basedOn w:val="Normal"/>
    <w:semiHidden/>
    <w:pPr>
      <w:numPr>
        <w:numId w:val="4"/>
      </w:numPr>
    </w:pPr>
  </w:style>
  <w:style w:type="paragraph" w:styleId="ListNumber3">
    <w:name w:val="List Number 3"/>
    <w:basedOn w:val="Normal"/>
    <w:semiHidden/>
    <w:pPr>
      <w:numPr>
        <w:numId w:val="5"/>
      </w:numPr>
    </w:pPr>
  </w:style>
  <w:style w:type="paragraph" w:styleId="ListNumber4">
    <w:name w:val="List Number 4"/>
    <w:basedOn w:val="Normal"/>
    <w:semiHidden/>
    <w:pPr>
      <w:numPr>
        <w:numId w:val="6"/>
      </w:numPr>
    </w:pPr>
  </w:style>
  <w:style w:type="paragraph" w:styleId="ListNumber5">
    <w:name w:val="List Number 5"/>
    <w:basedOn w:val="Normal"/>
    <w:semiHidden/>
    <w:pPr>
      <w:numPr>
        <w:numId w:val="7"/>
      </w:numPr>
    </w:pPr>
  </w:style>
  <w:style w:type="paragraph" w:styleId="ListBullet">
    <w:name w:val="List Bullet"/>
    <w:basedOn w:val="Normal"/>
    <w:autoRedefine/>
    <w:semiHidden/>
    <w:pPr>
      <w:numPr>
        <w:numId w:val="8"/>
      </w:numPr>
    </w:pPr>
  </w:style>
  <w:style w:type="paragraph" w:styleId="ListBullet2">
    <w:name w:val="List Bullet 2"/>
    <w:basedOn w:val="Normal"/>
    <w:autoRedefine/>
    <w:semiHidden/>
    <w:pPr>
      <w:numPr>
        <w:numId w:val="9"/>
      </w:numPr>
    </w:pPr>
  </w:style>
  <w:style w:type="paragraph" w:styleId="ListBullet3">
    <w:name w:val="List Bullet 3"/>
    <w:basedOn w:val="Normal"/>
    <w:autoRedefine/>
    <w:semiHidden/>
    <w:pPr>
      <w:numPr>
        <w:numId w:val="10"/>
      </w:numPr>
    </w:pPr>
  </w:style>
  <w:style w:type="paragraph" w:styleId="ListBullet4">
    <w:name w:val="List Bullet 4"/>
    <w:basedOn w:val="Normal"/>
    <w:autoRedefine/>
    <w:semiHidden/>
    <w:pPr>
      <w:numPr>
        <w:numId w:val="11"/>
      </w:numPr>
    </w:pPr>
  </w:style>
  <w:style w:type="paragraph" w:styleId="ListBullet5">
    <w:name w:val="List Bullet 5"/>
    <w:basedOn w:val="Normal"/>
    <w:autoRedefine/>
    <w:semiHidden/>
    <w:pPr>
      <w:numPr>
        <w:numId w:val="12"/>
      </w:numPr>
    </w:p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FootnoteText">
    <w:name w:val="footnote text"/>
    <w:basedOn w:val="Normal"/>
    <w:semiHidden/>
    <w:rPr>
      <w:szCs w:val="20"/>
    </w:rPr>
  </w:style>
  <w:style w:type="paragraph" w:styleId="EndnoteText">
    <w:name w:val="endnote text"/>
    <w:basedOn w:val="Normal"/>
    <w:semiHidden/>
    <w:rPr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Cs w:val="20"/>
    </w:rPr>
  </w:style>
  <w:style w:type="paragraph" w:styleId="BodyTextFirstIndent">
    <w:name w:val="Body Text First Indent"/>
    <w:basedOn w:val="BodyText"/>
    <w:semiHidden/>
    <w:pPr>
      <w:spacing w:after="120" w:line="276" w:lineRule="auto"/>
      <w:ind w:firstLine="210"/>
      <w:jc w:val="left"/>
    </w:pPr>
    <w:rPr>
      <w:rFonts w:ascii="Arial" w:hAnsi="Arial"/>
      <w:sz w:val="20"/>
      <w:szCs w:val="22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NormalIndent">
    <w:name w:val="Normal Indent"/>
    <w:basedOn w:val="Normal"/>
    <w:semiHidden/>
    <w:pPr>
      <w:ind w:left="708"/>
    </w:p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E-mailSignature">
    <w:name w:val="E-mail Signature"/>
    <w:basedOn w:val="Normal"/>
    <w:semiHidden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PlainText">
    <w:name w:val="Plain Text"/>
    <w:basedOn w:val="Normal"/>
    <w:semiHidden/>
    <w:rPr>
      <w:rFonts w:ascii="Courier New" w:hAnsi="Courier New" w:cs="Courier New"/>
      <w:szCs w:val="2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firstLine="709"/>
    </w:pPr>
    <w:rPr>
      <w:rFonts w:ascii="Courier New" w:hAnsi="Courier New" w:cs="Courier New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semiHidden/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Titre11">
    <w:name w:val="Titre 11"/>
    <w:basedOn w:val="Normal"/>
    <w:rsid w:val="002A2CD6"/>
    <w:pPr>
      <w:spacing w:after="300" w:line="240" w:lineRule="auto"/>
      <w:outlineLvl w:val="1"/>
    </w:pPr>
    <w:rPr>
      <w:rFonts w:cs="Arial"/>
      <w:b/>
      <w:bCs/>
      <w:color w:val="284B94"/>
      <w:kern w:val="36"/>
      <w:sz w:val="27"/>
      <w:szCs w:val="27"/>
    </w:rPr>
  </w:style>
  <w:style w:type="paragraph" w:customStyle="1" w:styleId="NormalWeb1">
    <w:name w:val="Normal (Web)1"/>
    <w:basedOn w:val="Normal"/>
    <w:rsid w:val="002A2CD6"/>
    <w:pPr>
      <w:spacing w:after="180" w:line="240" w:lineRule="atLeast"/>
    </w:pPr>
    <w:rPr>
      <w:rFonts w:ascii="Verdana" w:hAnsi="Verdana"/>
      <w:sz w:val="24"/>
      <w:szCs w:val="24"/>
    </w:rPr>
  </w:style>
  <w:style w:type="table" w:styleId="TableGrid">
    <w:name w:val="Table Grid"/>
    <w:basedOn w:val="TableNormal"/>
    <w:uiPriority w:val="59"/>
    <w:rsid w:val="00D25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80572"/>
    <w:pPr>
      <w:keepLines/>
      <w:spacing w:before="480" w:after="0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paragraph">
    <w:name w:val="paragraph"/>
    <w:basedOn w:val="Normal"/>
    <w:rsid w:val="002F0CC2"/>
    <w:pPr>
      <w:spacing w:before="100" w:beforeAutospacing="1" w:after="100" w:afterAutospacing="1" w:line="240" w:lineRule="auto"/>
      <w:ind w:firstLine="0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2F0CC2"/>
  </w:style>
  <w:style w:type="character" w:customStyle="1" w:styleId="eop">
    <w:name w:val="eop"/>
    <w:basedOn w:val="DefaultParagraphFont"/>
    <w:rsid w:val="002F0CC2"/>
  </w:style>
  <w:style w:type="character" w:customStyle="1" w:styleId="fontstyle01">
    <w:name w:val="fontstyle01"/>
    <w:basedOn w:val="DefaultParagraphFont"/>
    <w:rsid w:val="00177276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Standard">
    <w:name w:val="Standard"/>
    <w:rsid w:val="007D3461"/>
    <w:pPr>
      <w:widowControl w:val="0"/>
      <w:suppressAutoHyphens/>
      <w:autoSpaceDN w:val="0"/>
      <w:textAlignment w:val="baseline"/>
    </w:pPr>
    <w:rPr>
      <w:rFonts w:ascii="Times New Roman" w:hAnsi="Times New Roman"/>
      <w:kern w:val="3"/>
      <w:sz w:val="21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ilippe\Application%20Data\Microsoft\Templates\Page%20document%20SE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924C9-9B4B-4013-A8D5-3D8289EC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document SEN.dotx</Template>
  <TotalTime>139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1ère Partie : Mise en situation du système technique</vt:lpstr>
      <vt:lpstr>1ère Partie : Mise en situation du système technique</vt:lpstr>
    </vt:vector>
  </TitlesOfParts>
  <Company>Utilisation Personnelle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Partie : Mise en situation du système technique</dc:title>
  <dc:creator>LEROY Philippe</dc:creator>
  <cp:lastModifiedBy>stephane mabon</cp:lastModifiedBy>
  <cp:revision>11</cp:revision>
  <cp:lastPrinted>2022-12-15T14:18:00Z</cp:lastPrinted>
  <dcterms:created xsi:type="dcterms:W3CDTF">2022-12-14T12:19:00Z</dcterms:created>
  <dcterms:modified xsi:type="dcterms:W3CDTF">2023-01-04T14:15:00Z</dcterms:modified>
</cp:coreProperties>
</file>